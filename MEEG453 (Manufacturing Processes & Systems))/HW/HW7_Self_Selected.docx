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3CD" w:rsidRDefault="00F053CD" w:rsidP="00FB35CB">
      <w:pPr>
        <w:pStyle w:val="Heading1"/>
        <w:tabs>
          <w:tab w:val="clear" w:pos="2160"/>
          <w:tab w:val="num" w:pos="1800"/>
        </w:tabs>
        <w:spacing w:before="0"/>
        <w:ind w:hanging="792"/>
      </w:pPr>
      <w:r>
        <w:t>Homework</w:t>
      </w:r>
      <w:r w:rsidR="00536794">
        <w:t xml:space="preserve"> </w:t>
      </w:r>
      <w:r w:rsidR="00D71C3A">
        <w:t>#7</w:t>
      </w:r>
      <w:r w:rsidR="000F6B75">
        <w:t xml:space="preserve">    </w:t>
      </w:r>
      <w:r w:rsidR="00D71C3A">
        <w:t>Self Selected-</w:t>
      </w:r>
      <w:r>
        <w:t>Guide and Possible Topics</w:t>
      </w:r>
    </w:p>
    <w:p w:rsidR="00F053CD" w:rsidRDefault="00F053CD">
      <w:proofErr w:type="gramStart"/>
      <w:r>
        <w:rPr>
          <w:b/>
        </w:rPr>
        <w:t>Purpose</w:t>
      </w:r>
      <w:r>
        <w:t xml:space="preserve">  Self</w:t>
      </w:r>
      <w:proofErr w:type="gramEnd"/>
      <w:r>
        <w:t xml:space="preserve"> Selected Homework lets the student explore and learn about manufacturing topics of interest to them.  Choose a topic you are interested in learning about, not something which you believe may be of interest to the “Professor.”</w:t>
      </w:r>
    </w:p>
    <w:p w:rsidR="00F053CD" w:rsidRPr="00FB35CB" w:rsidRDefault="00F053CD">
      <w:pPr>
        <w:tabs>
          <w:tab w:val="left" w:pos="360"/>
        </w:tabs>
        <w:rPr>
          <w:bCs/>
          <w:sz w:val="8"/>
        </w:rPr>
      </w:pPr>
    </w:p>
    <w:p w:rsidR="00F053CD" w:rsidRDefault="00F053CD">
      <w:pPr>
        <w:tabs>
          <w:tab w:val="left" w:pos="360"/>
        </w:tabs>
        <w:rPr>
          <w:bCs/>
        </w:rPr>
      </w:pPr>
      <w:r>
        <w:rPr>
          <w:b/>
        </w:rPr>
        <w:t>Assignment</w:t>
      </w:r>
      <w:r>
        <w:t xml:space="preserve"> A written report is used to document your work and to grade your effort.  The estimated time for a self selected is 3-6 hours, 1/2 to conduct and 1/2 to document. Each Self Selected Homework assignment is 6% of the final grade, double the points of regular homework.  Because it is about manufacturing, the work and report may have more of an industrial flavor than </w:t>
      </w:r>
      <w:proofErr w:type="gramStart"/>
      <w:r>
        <w:t>a</w:t>
      </w:r>
      <w:proofErr w:type="gramEnd"/>
      <w:r>
        <w:t xml:space="preserve"> academic flavor.  The work can be a library research project, a book review, an experimental project, a tour o</w:t>
      </w:r>
      <w:r w:rsidR="004C4FAE">
        <w:t xml:space="preserve">f a manufacturing plant (see </w:t>
      </w:r>
      <w:r>
        <w:t xml:space="preserve">2 below) or attending a trade show.  If you know of any manufacturing related Trade Shows in our area this semester please let me know. The key requirement is that you learn about manufacturing. If asked, I will help you define the depth and breadth of your topic.  Unless special permission is given, Self </w:t>
      </w:r>
      <w:r>
        <w:rPr>
          <w:bCs/>
        </w:rPr>
        <w:t>Selected #2 should be a different type (book review, tour, etc.) than #1.</w:t>
      </w:r>
    </w:p>
    <w:p w:rsidR="00F053CD" w:rsidRPr="00FB35CB" w:rsidRDefault="00F053CD">
      <w:pPr>
        <w:tabs>
          <w:tab w:val="left" w:pos="360"/>
        </w:tabs>
        <w:rPr>
          <w:bCs/>
          <w:sz w:val="8"/>
        </w:rPr>
      </w:pPr>
    </w:p>
    <w:p w:rsidR="00F053CD" w:rsidRDefault="00F053CD">
      <w:pPr>
        <w:tabs>
          <w:tab w:val="left" w:pos="360"/>
        </w:tabs>
        <w:ind w:left="180" w:hanging="180"/>
      </w:pPr>
      <w:r>
        <w:rPr>
          <w:b/>
        </w:rPr>
        <w:t xml:space="preserve">Report Format and </w:t>
      </w:r>
      <w:proofErr w:type="gramStart"/>
      <w:r>
        <w:rPr>
          <w:b/>
        </w:rPr>
        <w:t>Grading</w:t>
      </w:r>
      <w:r>
        <w:t xml:space="preserve">  Be</w:t>
      </w:r>
      <w:proofErr w:type="gramEnd"/>
      <w:r>
        <w:t xml:space="preserve"> as clear and specific as possible.  The emphasis is on personal learning not on being a journalist, so please don’t read a topic and reintroduce it to the world with hype like “with this technique the _______ will be changed forever.” Examples of good past reports </w:t>
      </w:r>
      <w:proofErr w:type="gramStart"/>
      <w:r>
        <w:t>are posted</w:t>
      </w:r>
      <w:proofErr w:type="gramEnd"/>
      <w:r>
        <w:t xml:space="preserve"> on </w:t>
      </w:r>
      <w:r w:rsidR="00BD053C">
        <w:t>Canvas</w:t>
      </w:r>
      <w:r>
        <w:t>.</w:t>
      </w:r>
    </w:p>
    <w:p w:rsidR="00F053CD" w:rsidRDefault="00F053CD">
      <w:pPr>
        <w:tabs>
          <w:tab w:val="left" w:pos="540"/>
          <w:tab w:val="left" w:pos="1080"/>
          <w:tab w:val="left" w:pos="1980"/>
          <w:tab w:val="left" w:pos="2340"/>
        </w:tabs>
        <w:ind w:left="180" w:hanging="180"/>
      </w:pPr>
      <w:r>
        <w:tab/>
      </w:r>
      <w:r>
        <w:rPr>
          <w:b/>
        </w:rPr>
        <w:t>General Format</w:t>
      </w:r>
      <w:r>
        <w:t xml:space="preserve"> (20 pts</w:t>
      </w:r>
      <w:proofErr w:type="gramStart"/>
      <w:r>
        <w:t>)  Typed</w:t>
      </w:r>
      <w:proofErr w:type="gramEnd"/>
      <w:r>
        <w:t xml:space="preserve"> with a cover page</w:t>
      </w:r>
      <w:r w:rsidR="00EC59B2">
        <w:t xml:space="preserve"> (with a descriptive title, author, date, course name, and summary paragraph)</w:t>
      </w:r>
      <w:r>
        <w:t xml:space="preserve">, a four part discussion section (details below) and if appropriate, a reference/bibliography section. </w:t>
      </w:r>
    </w:p>
    <w:p w:rsidR="00F053CD" w:rsidRDefault="00F053CD">
      <w:pPr>
        <w:tabs>
          <w:tab w:val="left" w:pos="540"/>
          <w:tab w:val="left" w:pos="1080"/>
          <w:tab w:val="left" w:pos="2520"/>
          <w:tab w:val="left" w:pos="4680"/>
        </w:tabs>
        <w:ind w:left="180" w:hanging="180"/>
        <w:rPr>
          <w:bCs/>
        </w:rPr>
      </w:pPr>
      <w:r>
        <w:tab/>
      </w:r>
      <w:r>
        <w:rPr>
          <w:b/>
        </w:rPr>
        <w:t>Discussion-</w:t>
      </w:r>
      <w:r>
        <w:rPr>
          <w:b/>
          <w:bCs/>
        </w:rPr>
        <w:t>Main</w:t>
      </w:r>
      <w:r>
        <w:t xml:space="preserve"> </w:t>
      </w:r>
      <w:r>
        <w:rPr>
          <w:b/>
        </w:rPr>
        <w:t>(</w:t>
      </w:r>
      <w:r>
        <w:t>50 pts</w:t>
      </w:r>
      <w:proofErr w:type="gramStart"/>
      <w:r>
        <w:t xml:space="preserve">)  </w:t>
      </w:r>
      <w:r>
        <w:rPr>
          <w:bCs/>
        </w:rPr>
        <w:t>Explain</w:t>
      </w:r>
      <w:proofErr w:type="gramEnd"/>
      <w:r>
        <w:rPr>
          <w:bCs/>
        </w:rPr>
        <w:t xml:space="preserve"> the topic so a fellow engineer can understand it, minimum one page of text.  </w:t>
      </w:r>
    </w:p>
    <w:p w:rsidR="00F053CD" w:rsidRDefault="00F053CD">
      <w:pPr>
        <w:tabs>
          <w:tab w:val="left" w:pos="540"/>
          <w:tab w:val="left" w:pos="1080"/>
          <w:tab w:val="left" w:pos="2520"/>
          <w:tab w:val="left" w:pos="4680"/>
        </w:tabs>
        <w:ind w:left="180" w:hanging="180"/>
      </w:pPr>
      <w:r>
        <w:tab/>
      </w:r>
      <w:r>
        <w:rPr>
          <w:b/>
        </w:rPr>
        <w:t xml:space="preserve">Discussion-Economic or Business </w:t>
      </w:r>
      <w:proofErr w:type="gramStart"/>
      <w:r>
        <w:rPr>
          <w:b/>
        </w:rPr>
        <w:t xml:space="preserve">Aspect  </w:t>
      </w:r>
      <w:r>
        <w:rPr>
          <w:bCs/>
        </w:rPr>
        <w:t>(</w:t>
      </w:r>
      <w:proofErr w:type="gramEnd"/>
      <w:r>
        <w:t xml:space="preserve">10 pts) </w:t>
      </w:r>
      <w:r>
        <w:rPr>
          <w:bCs/>
        </w:rPr>
        <w:t xml:space="preserve">Paragraph on economic or business aspects of your topic.  </w:t>
      </w:r>
      <w:proofErr w:type="gramStart"/>
      <w:r>
        <w:rPr>
          <w:bCs/>
        </w:rPr>
        <w:t>If there no significant economic or business aspects then a paragraph on the technical aspect.</w:t>
      </w:r>
      <w:proofErr w:type="gramEnd"/>
      <w:r>
        <w:rPr>
          <w:bCs/>
        </w:rPr>
        <w:t xml:space="preserve"> </w:t>
      </w:r>
    </w:p>
    <w:p w:rsidR="00F053CD" w:rsidRDefault="00F053CD" w:rsidP="00987E86">
      <w:pPr>
        <w:tabs>
          <w:tab w:val="left" w:pos="540"/>
          <w:tab w:val="left" w:pos="1080"/>
          <w:tab w:val="left" w:pos="3600"/>
          <w:tab w:val="left" w:pos="4320"/>
        </w:tabs>
        <w:ind w:left="180" w:right="-90" w:hanging="180"/>
        <w:rPr>
          <w:bCs/>
        </w:rPr>
      </w:pPr>
      <w:r>
        <w:tab/>
      </w:r>
      <w:r>
        <w:rPr>
          <w:b/>
        </w:rPr>
        <w:t xml:space="preserve">Discussion-Relevance for Beginning and </w:t>
      </w:r>
      <w:r w:rsidR="00984DC3">
        <w:rPr>
          <w:b/>
        </w:rPr>
        <w:t>Experienced</w:t>
      </w:r>
      <w:r>
        <w:rPr>
          <w:b/>
        </w:rPr>
        <w:t xml:space="preserve"> </w:t>
      </w:r>
      <w:proofErr w:type="gramStart"/>
      <w:r>
        <w:rPr>
          <w:b/>
        </w:rPr>
        <w:t>Engineer  (</w:t>
      </w:r>
      <w:proofErr w:type="gramEnd"/>
      <w:r>
        <w:t xml:space="preserve">10 pts) </w:t>
      </w:r>
      <w:r>
        <w:rPr>
          <w:bCs/>
        </w:rPr>
        <w:t>Complete the statements, “The significance of this topic for a beginning engineer is _____.” “The significance of this topic for a</w:t>
      </w:r>
      <w:r w:rsidR="00984DC3">
        <w:rPr>
          <w:bCs/>
        </w:rPr>
        <w:t>n</w:t>
      </w:r>
      <w:r>
        <w:rPr>
          <w:bCs/>
        </w:rPr>
        <w:t xml:space="preserve"> </w:t>
      </w:r>
      <w:r w:rsidR="00984DC3">
        <w:rPr>
          <w:bCs/>
        </w:rPr>
        <w:t xml:space="preserve">experienced </w:t>
      </w:r>
      <w:r>
        <w:rPr>
          <w:bCs/>
        </w:rPr>
        <w:t>engineer is ______.”</w:t>
      </w:r>
    </w:p>
    <w:p w:rsidR="007402FC" w:rsidRDefault="00140C4B" w:rsidP="00987E86">
      <w:pPr>
        <w:tabs>
          <w:tab w:val="left" w:pos="540"/>
          <w:tab w:val="left" w:pos="1080"/>
          <w:tab w:val="left" w:pos="3600"/>
          <w:tab w:val="left" w:pos="4320"/>
        </w:tabs>
        <w:ind w:left="180" w:right="-90" w:hanging="180"/>
      </w:pPr>
      <w:r>
        <w:rPr>
          <w:b/>
        </w:rPr>
        <w:tab/>
      </w:r>
      <w:proofErr w:type="gramStart"/>
      <w:r w:rsidR="007402FC">
        <w:t>Recognizing</w:t>
      </w:r>
      <w:r w:rsidR="007402FC" w:rsidRPr="00B45880">
        <w:t xml:space="preserve"> </w:t>
      </w:r>
      <w:r w:rsidR="00B45880" w:rsidRPr="00B45880">
        <w:t xml:space="preserve">the strengths </w:t>
      </w:r>
      <w:r w:rsidR="007402FC">
        <w:t>&amp;</w:t>
      </w:r>
      <w:r w:rsidR="00B45880" w:rsidRPr="00B45880">
        <w:t xml:space="preserve"> weaknesses of beginning </w:t>
      </w:r>
      <w:r w:rsidR="007402FC">
        <w:t>vs.</w:t>
      </w:r>
      <w:r w:rsidR="00B45880" w:rsidRPr="00B45880">
        <w:t xml:space="preserve"> experienced </w:t>
      </w:r>
      <w:proofErr w:type="spellStart"/>
      <w:r w:rsidR="00B45880" w:rsidRPr="00B45880">
        <w:t>engrs</w:t>
      </w:r>
      <w:proofErr w:type="spellEnd"/>
      <w:r w:rsidR="00934762">
        <w:t>.</w:t>
      </w:r>
      <w:proofErr w:type="gramEnd"/>
      <w:r w:rsidR="00EF09D6" w:rsidRPr="00EF09D6">
        <w:t xml:space="preserve"> </w:t>
      </w:r>
      <w:proofErr w:type="gramStart"/>
      <w:r w:rsidR="00EF09D6">
        <w:t>should</w:t>
      </w:r>
      <w:proofErr w:type="gramEnd"/>
      <w:r w:rsidR="00EF09D6">
        <w:t xml:space="preserve"> help you better perform </w:t>
      </w:r>
      <w:r w:rsidR="00934762">
        <w:t xml:space="preserve">in </w:t>
      </w:r>
      <w:r w:rsidR="00EF09D6">
        <w:t xml:space="preserve">your </w:t>
      </w:r>
      <w:r w:rsidR="00934762">
        <w:t>career.</w:t>
      </w:r>
    </w:p>
    <w:p w:rsidR="00F053CD" w:rsidRDefault="00F053CD" w:rsidP="00987E86">
      <w:pPr>
        <w:tabs>
          <w:tab w:val="left" w:pos="540"/>
          <w:tab w:val="left" w:pos="1080"/>
          <w:tab w:val="left" w:pos="3600"/>
          <w:tab w:val="left" w:pos="4320"/>
        </w:tabs>
        <w:ind w:left="180" w:right="-90" w:hanging="180"/>
        <w:rPr>
          <w:bCs/>
        </w:rPr>
      </w:pPr>
      <w:r>
        <w:tab/>
      </w:r>
      <w:r>
        <w:rPr>
          <w:b/>
        </w:rPr>
        <w:t xml:space="preserve">Discussion-Learning   </w:t>
      </w:r>
      <w:r>
        <w:rPr>
          <w:bCs/>
        </w:rPr>
        <w:t>State what you learned in one sentence (5 pts.) and describe the learning path (5 pts.).  The path may be chronological (idea, find resource, etc.) or in levels (I believed __</w:t>
      </w:r>
      <w:r w:rsidR="00425DAA">
        <w:rPr>
          <w:bCs/>
        </w:rPr>
        <w:t xml:space="preserve">, </w:t>
      </w:r>
      <w:r>
        <w:rPr>
          <w:bCs/>
        </w:rPr>
        <w:t>t</w:t>
      </w:r>
      <w:r w:rsidR="004B3F58">
        <w:rPr>
          <w:bCs/>
        </w:rPr>
        <w:t>hen learned __, so realized __, then learned _</w:t>
      </w:r>
      <w:r>
        <w:rPr>
          <w:bCs/>
        </w:rPr>
        <w:t>).</w:t>
      </w:r>
    </w:p>
    <w:p w:rsidR="00F053CD" w:rsidRDefault="00F053CD">
      <w:pPr>
        <w:ind w:left="360" w:hanging="360"/>
        <w:jc w:val="both"/>
      </w:pPr>
      <w:r>
        <w:t xml:space="preserve">Allocation of points for amount of material, relevance, clarity, appropriate technical level   </w:t>
      </w:r>
    </w:p>
    <w:p w:rsidR="00F053CD" w:rsidRDefault="00F053CD" w:rsidP="00F053CD">
      <w:pPr>
        <w:numPr>
          <w:ilvl w:val="0"/>
          <w:numId w:val="6"/>
        </w:numPr>
        <w:jc w:val="both"/>
        <w:sectPr w:rsidR="00F053CD" w:rsidSect="00F856B2">
          <w:headerReference w:type="default" r:id="rId8"/>
          <w:headerReference w:type="first" r:id="rId9"/>
          <w:pgSz w:w="12240" w:h="15840" w:code="1"/>
          <w:pgMar w:top="720" w:right="864" w:bottom="720" w:left="1296" w:header="432" w:footer="432" w:gutter="0"/>
          <w:pgNumType w:start="1" w:chapStyle="1"/>
          <w:cols w:space="720"/>
          <w:titlePg/>
        </w:sectPr>
      </w:pPr>
    </w:p>
    <w:p w:rsidR="00F053CD" w:rsidRDefault="00F053CD" w:rsidP="00F053CD">
      <w:pPr>
        <w:numPr>
          <w:ilvl w:val="0"/>
          <w:numId w:val="6"/>
        </w:numPr>
        <w:jc w:val="both"/>
      </w:pPr>
      <w:r>
        <w:lastRenderedPageBreak/>
        <w:t>Outstanding:  100% of points</w:t>
      </w:r>
    </w:p>
    <w:p w:rsidR="00F053CD" w:rsidRDefault="00F053CD" w:rsidP="00F053CD">
      <w:pPr>
        <w:numPr>
          <w:ilvl w:val="0"/>
          <w:numId w:val="6"/>
        </w:numPr>
        <w:jc w:val="both"/>
      </w:pPr>
      <w:r>
        <w:t>Very Good:  90% of points (</w:t>
      </w:r>
      <w:r w:rsidRPr="00562697">
        <w:rPr>
          <w:u w:val="single"/>
        </w:rPr>
        <w:t>expected level</w:t>
      </w:r>
      <w:r>
        <w:t>)</w:t>
      </w:r>
    </w:p>
    <w:p w:rsidR="00F053CD" w:rsidRDefault="00F053CD" w:rsidP="00F053CD">
      <w:pPr>
        <w:numPr>
          <w:ilvl w:val="0"/>
          <w:numId w:val="6"/>
        </w:numPr>
        <w:jc w:val="both"/>
      </w:pPr>
      <w:r>
        <w:t>Good: 80% of points</w:t>
      </w:r>
    </w:p>
    <w:p w:rsidR="00F053CD" w:rsidRDefault="00F053CD" w:rsidP="00F053CD">
      <w:pPr>
        <w:numPr>
          <w:ilvl w:val="0"/>
          <w:numId w:val="6"/>
        </w:numPr>
        <w:jc w:val="both"/>
      </w:pPr>
      <w:r>
        <w:lastRenderedPageBreak/>
        <w:t>Marginal:  70% of points</w:t>
      </w:r>
    </w:p>
    <w:p w:rsidR="00F053CD" w:rsidRDefault="00F053CD" w:rsidP="00F053CD">
      <w:pPr>
        <w:numPr>
          <w:ilvl w:val="0"/>
          <w:numId w:val="6"/>
        </w:numPr>
        <w:jc w:val="both"/>
      </w:pPr>
      <w:r>
        <w:t>Unacceptable:  0-60%</w:t>
      </w:r>
    </w:p>
    <w:p w:rsidR="00F053CD" w:rsidRDefault="00F053CD">
      <w:pPr>
        <w:tabs>
          <w:tab w:val="left" w:pos="360"/>
        </w:tabs>
        <w:rPr>
          <w:b/>
          <w:sz w:val="12"/>
        </w:rPr>
        <w:sectPr w:rsidR="00F053CD">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1008" w:bottom="720" w:left="1296" w:header="432" w:footer="432" w:gutter="0"/>
          <w:pgNumType w:start="1" w:chapStyle="1"/>
          <w:cols w:num="2" w:space="720"/>
          <w:titlePg/>
        </w:sectPr>
      </w:pPr>
    </w:p>
    <w:p w:rsidR="00023247" w:rsidRPr="00FB35CB" w:rsidRDefault="00023247" w:rsidP="00023247">
      <w:pPr>
        <w:tabs>
          <w:tab w:val="left" w:pos="360"/>
        </w:tabs>
        <w:rPr>
          <w:bCs/>
          <w:sz w:val="8"/>
        </w:rPr>
      </w:pPr>
    </w:p>
    <w:p w:rsidR="00F053CD" w:rsidRDefault="00F053CD" w:rsidP="00987E86">
      <w:pPr>
        <w:tabs>
          <w:tab w:val="left" w:pos="360"/>
        </w:tabs>
        <w:ind w:right="-144"/>
        <w:rPr>
          <w:b/>
          <w:sz w:val="24"/>
        </w:rPr>
      </w:pPr>
      <w:r>
        <w:rPr>
          <w:b/>
          <w:sz w:val="24"/>
        </w:rPr>
        <w:t xml:space="preserve">Possible </w:t>
      </w:r>
      <w:proofErr w:type="gramStart"/>
      <w:r>
        <w:rPr>
          <w:b/>
          <w:sz w:val="24"/>
        </w:rPr>
        <w:t>Self Selected</w:t>
      </w:r>
      <w:proofErr w:type="gramEnd"/>
      <w:r>
        <w:rPr>
          <w:b/>
          <w:sz w:val="24"/>
        </w:rPr>
        <w:t xml:space="preserve"> Topics   </w:t>
      </w:r>
      <w:r>
        <w:rPr>
          <w:b/>
          <w:i/>
        </w:rPr>
        <w:t xml:space="preserve">Pick a topic you are interested in.  The following </w:t>
      </w:r>
      <w:proofErr w:type="gramStart"/>
      <w:r>
        <w:rPr>
          <w:b/>
          <w:i/>
        </w:rPr>
        <w:t>are only offered</w:t>
      </w:r>
      <w:proofErr w:type="gramEnd"/>
      <w:r>
        <w:rPr>
          <w:b/>
          <w:i/>
        </w:rPr>
        <w:t xml:space="preserve"> to help you think of a topic.  You don’t have to pick a topic from this list.  </w:t>
      </w:r>
      <w:r>
        <w:rPr>
          <w:b/>
          <w:i/>
          <w:u w:val="single"/>
        </w:rPr>
        <w:t>Some good reports from p</w:t>
      </w:r>
      <w:r w:rsidR="00C313ED">
        <w:rPr>
          <w:b/>
          <w:i/>
          <w:u w:val="single"/>
        </w:rPr>
        <w:t>ast</w:t>
      </w:r>
      <w:r>
        <w:rPr>
          <w:b/>
          <w:i/>
          <w:u w:val="single"/>
        </w:rPr>
        <w:t xml:space="preserve"> students </w:t>
      </w:r>
      <w:proofErr w:type="gramStart"/>
      <w:r>
        <w:rPr>
          <w:b/>
          <w:i/>
          <w:u w:val="single"/>
        </w:rPr>
        <w:t>are given</w:t>
      </w:r>
      <w:proofErr w:type="gramEnd"/>
      <w:r>
        <w:rPr>
          <w:b/>
          <w:i/>
          <w:u w:val="single"/>
        </w:rPr>
        <w:t xml:space="preserve"> on </w:t>
      </w:r>
      <w:proofErr w:type="spellStart"/>
      <w:r w:rsidR="00BD053C">
        <w:rPr>
          <w:b/>
          <w:i/>
          <w:u w:val="single"/>
        </w:rPr>
        <w:t>Canvas</w:t>
      </w:r>
      <w:r w:rsidR="00C313ED">
        <w:rPr>
          <w:b/>
          <w:i/>
          <w:u w:val="single"/>
        </w:rPr>
        <w:t>@UD</w:t>
      </w:r>
      <w:proofErr w:type="spellEnd"/>
      <w:r w:rsidR="00C313ED">
        <w:rPr>
          <w:b/>
          <w:i/>
          <w:u w:val="single"/>
        </w:rPr>
        <w:t>.</w:t>
      </w:r>
    </w:p>
    <w:p w:rsidR="00023247" w:rsidRPr="00FB35CB" w:rsidRDefault="00023247" w:rsidP="00023247">
      <w:pPr>
        <w:tabs>
          <w:tab w:val="left" w:pos="360"/>
        </w:tabs>
        <w:rPr>
          <w:bCs/>
          <w:sz w:val="8"/>
        </w:rPr>
      </w:pPr>
    </w:p>
    <w:p w:rsidR="00F053CD" w:rsidRDefault="00F053CD">
      <w:pPr>
        <w:rPr>
          <w:b/>
        </w:rPr>
      </w:pPr>
      <w:r>
        <w:rPr>
          <w:b/>
        </w:rPr>
        <w:t xml:space="preserve">1.  Past Topics  </w:t>
      </w:r>
    </w:p>
    <w:p w:rsidR="00F053CD" w:rsidRDefault="00F053CD" w:rsidP="00F053CD">
      <w:pPr>
        <w:numPr>
          <w:ilvl w:val="0"/>
          <w:numId w:val="5"/>
        </w:numPr>
        <w:tabs>
          <w:tab w:val="left" w:pos="450"/>
        </w:tabs>
        <w:ind w:hanging="180"/>
        <w:rPr>
          <w:b/>
        </w:rPr>
        <w:sectPr w:rsidR="00F053CD">
          <w:type w:val="continuous"/>
          <w:pgSz w:w="12240" w:h="15840" w:code="1"/>
          <w:pgMar w:top="720" w:right="1008" w:bottom="720" w:left="1296" w:header="432" w:footer="432" w:gutter="0"/>
          <w:pgNumType w:start="1" w:chapStyle="1"/>
          <w:cols w:space="720"/>
          <w:titlePg/>
        </w:sectPr>
      </w:pPr>
    </w:p>
    <w:p w:rsidR="00F053CD" w:rsidRDefault="00F053CD" w:rsidP="00EF1D5C">
      <w:pPr>
        <w:tabs>
          <w:tab w:val="left" w:pos="450"/>
        </w:tabs>
        <w:ind w:left="900" w:hanging="720"/>
        <w:rPr>
          <w:bCs/>
        </w:rPr>
      </w:pPr>
      <w:r>
        <w:rPr>
          <w:b/>
        </w:rPr>
        <w:lastRenderedPageBreak/>
        <w:t xml:space="preserve">Manufacturing Bowling Balls </w:t>
      </w:r>
    </w:p>
    <w:p w:rsidR="00F053CD" w:rsidRDefault="00F053CD" w:rsidP="00EF1D5C">
      <w:pPr>
        <w:tabs>
          <w:tab w:val="left" w:pos="450"/>
        </w:tabs>
        <w:ind w:left="900" w:hanging="720"/>
        <w:rPr>
          <w:b/>
        </w:rPr>
      </w:pPr>
      <w:r>
        <w:rPr>
          <w:b/>
        </w:rPr>
        <w:t xml:space="preserve">Bucky Balls </w:t>
      </w:r>
      <w:r>
        <w:t>(nanotechnology)</w:t>
      </w:r>
    </w:p>
    <w:p w:rsidR="00F053CD" w:rsidRDefault="00F053CD" w:rsidP="00EF1D5C">
      <w:pPr>
        <w:tabs>
          <w:tab w:val="left" w:pos="450"/>
        </w:tabs>
        <w:ind w:left="900" w:right="-72" w:hanging="720"/>
        <w:rPr>
          <w:b/>
        </w:rPr>
      </w:pPr>
      <w:r>
        <w:rPr>
          <w:b/>
        </w:rPr>
        <w:t>Shelf Milk</w:t>
      </w:r>
      <w:r>
        <w:t xml:space="preserve"> (processing &amp; packaging so refrigerated)</w:t>
      </w:r>
    </w:p>
    <w:p w:rsidR="00F053CD" w:rsidRDefault="00F053CD" w:rsidP="00303F59">
      <w:pPr>
        <w:ind w:left="360" w:hanging="180"/>
        <w:rPr>
          <w:b/>
        </w:rPr>
      </w:pPr>
      <w:r>
        <w:rPr>
          <w:b/>
        </w:rPr>
        <w:t>Beer Cans</w:t>
      </w:r>
      <w:r>
        <w:t xml:space="preserve"> (how cans made, including coatings to preserve flavor so added </w:t>
      </w:r>
      <w:proofErr w:type="gramStart"/>
      <w:r>
        <w:t xml:space="preserve">testing </w:t>
      </w:r>
      <w:proofErr w:type="gramEnd"/>
      <w:r>
        <w:rPr>
          <w:noProof/>
        </w:rPr>
        <w:sym w:font="Wingdings" w:char="F04A"/>
      </w:r>
      <w:r>
        <w:rPr>
          <w:noProof/>
        </w:rPr>
        <w:t>)</w:t>
      </w:r>
    </w:p>
    <w:p w:rsidR="009C11B1" w:rsidRDefault="009C11B1" w:rsidP="00EF1D5C">
      <w:pPr>
        <w:ind w:firstLine="180"/>
        <w:rPr>
          <w:b/>
          <w:bCs/>
        </w:rPr>
      </w:pPr>
      <w:r>
        <w:rPr>
          <w:b/>
          <w:bCs/>
        </w:rPr>
        <w:t>Beer Bottling              Keg Manufacturing</w:t>
      </w:r>
    </w:p>
    <w:p w:rsidR="00F053CD" w:rsidRDefault="00F053CD" w:rsidP="00EF1D5C">
      <w:pPr>
        <w:ind w:left="900" w:hanging="720"/>
      </w:pPr>
      <w:r>
        <w:rPr>
          <w:b/>
        </w:rPr>
        <w:t xml:space="preserve">How </w:t>
      </w:r>
      <w:proofErr w:type="spellStart"/>
      <w:r>
        <w:rPr>
          <w:b/>
        </w:rPr>
        <w:t>Crispix</w:t>
      </w:r>
      <w:proofErr w:type="spellEnd"/>
      <w:r>
        <w:rPr>
          <w:b/>
        </w:rPr>
        <w:t xml:space="preserve"> </w:t>
      </w:r>
      <w:r>
        <w:t xml:space="preserve">(breakfast cereal) </w:t>
      </w:r>
      <w:proofErr w:type="gramStart"/>
      <w:r>
        <w:rPr>
          <w:b/>
        </w:rPr>
        <w:t>Is</w:t>
      </w:r>
      <w:proofErr w:type="gramEnd"/>
      <w:r>
        <w:rPr>
          <w:b/>
        </w:rPr>
        <w:t xml:space="preserve"> Made</w:t>
      </w:r>
      <w:r>
        <w:t xml:space="preserve"> </w:t>
      </w:r>
    </w:p>
    <w:p w:rsidR="00F053CD" w:rsidRDefault="00F053CD" w:rsidP="00EF1D5C">
      <w:pPr>
        <w:ind w:left="900" w:hanging="720"/>
        <w:rPr>
          <w:b/>
          <w:bCs/>
        </w:rPr>
      </w:pPr>
      <w:r>
        <w:rPr>
          <w:b/>
          <w:bCs/>
        </w:rPr>
        <w:t>Designing a Mfg. Plant</w:t>
      </w:r>
    </w:p>
    <w:p w:rsidR="00F053CD" w:rsidRDefault="00F053CD" w:rsidP="00D41ED2">
      <w:pPr>
        <w:ind w:left="360" w:right="-36" w:hanging="180"/>
        <w:rPr>
          <w:b/>
          <w:bCs/>
        </w:rPr>
      </w:pPr>
      <w:r>
        <w:t>Mfg. of</w:t>
      </w:r>
      <w:r w:rsidR="00FB52C9">
        <w:t>:</w:t>
      </w:r>
      <w:r>
        <w:t xml:space="preserve"> </w:t>
      </w:r>
      <w:r>
        <w:rPr>
          <w:b/>
          <w:bCs/>
        </w:rPr>
        <w:t xml:space="preserve">Jelly Beans, Ice Cream, Chewing Gum, </w:t>
      </w:r>
      <w:r w:rsidR="002B158F">
        <w:rPr>
          <w:b/>
          <w:bCs/>
        </w:rPr>
        <w:t>Tires,</w:t>
      </w:r>
      <w:r w:rsidR="00EF1D5C">
        <w:rPr>
          <w:b/>
          <w:bCs/>
        </w:rPr>
        <w:t xml:space="preserve"> </w:t>
      </w:r>
      <w:r>
        <w:rPr>
          <w:b/>
          <w:bCs/>
        </w:rPr>
        <w:t>Surfboards, Guitars, Drum Sticks</w:t>
      </w:r>
      <w:r w:rsidR="00D41ED2">
        <w:rPr>
          <w:b/>
          <w:bCs/>
        </w:rPr>
        <w:t>, Tennis Rackets</w:t>
      </w:r>
      <w:r w:rsidR="006479B1">
        <w:rPr>
          <w:b/>
          <w:bCs/>
        </w:rPr>
        <w:t>, Bicycle</w:t>
      </w:r>
      <w:r>
        <w:rPr>
          <w:b/>
          <w:bCs/>
        </w:rPr>
        <w:t xml:space="preserve"> </w:t>
      </w:r>
      <w:r w:rsidR="00D458E2">
        <w:rPr>
          <w:b/>
          <w:bCs/>
        </w:rPr>
        <w:t>Helmets, Hypodermic Needles</w:t>
      </w:r>
    </w:p>
    <w:p w:rsidR="00F053CD" w:rsidRDefault="00F053CD" w:rsidP="00EF1D5C">
      <w:pPr>
        <w:ind w:left="900" w:hanging="720"/>
        <w:rPr>
          <w:b/>
          <w:bCs/>
        </w:rPr>
      </w:pPr>
      <w:r>
        <w:rPr>
          <w:b/>
          <w:bCs/>
        </w:rPr>
        <w:t>E-broidery: - Textile Computing</w:t>
      </w:r>
    </w:p>
    <w:p w:rsidR="00F053CD" w:rsidRDefault="00F053CD" w:rsidP="00EF1D5C">
      <w:pPr>
        <w:ind w:left="900" w:hanging="720"/>
        <w:rPr>
          <w:b/>
          <w:bCs/>
        </w:rPr>
      </w:pPr>
      <w:r>
        <w:rPr>
          <w:b/>
          <w:bCs/>
        </w:rPr>
        <w:t>PLC’s in Mfg</w:t>
      </w:r>
    </w:p>
    <w:p w:rsidR="00F053CD" w:rsidRDefault="00F053CD" w:rsidP="00EF1D5C">
      <w:pPr>
        <w:ind w:left="900" w:hanging="720"/>
        <w:rPr>
          <w:b/>
          <w:bCs/>
        </w:rPr>
      </w:pPr>
      <w:r>
        <w:rPr>
          <w:b/>
          <w:bCs/>
        </w:rPr>
        <w:t>Brake Press Technology</w:t>
      </w:r>
    </w:p>
    <w:p w:rsidR="0076543F" w:rsidRPr="0076543F" w:rsidRDefault="0076543F" w:rsidP="00EF1D5C">
      <w:pPr>
        <w:ind w:left="900" w:hanging="720"/>
        <w:rPr>
          <w:b/>
          <w:bCs/>
          <w:sz w:val="4"/>
        </w:rPr>
      </w:pPr>
    </w:p>
    <w:p w:rsidR="00F053CD" w:rsidRDefault="00F053CD" w:rsidP="002F5D25">
      <w:pPr>
        <w:ind w:firstLine="450"/>
        <w:rPr>
          <w:b/>
          <w:bCs/>
        </w:rPr>
      </w:pPr>
      <w:proofErr w:type="gramStart"/>
      <w:r>
        <w:rPr>
          <w:b/>
          <w:bCs/>
        </w:rPr>
        <w:lastRenderedPageBreak/>
        <w:t>Graduate Schools for Mfg.</w:t>
      </w:r>
      <w:proofErr w:type="gramEnd"/>
    </w:p>
    <w:p w:rsidR="00F053CD" w:rsidRDefault="00F053CD">
      <w:pPr>
        <w:ind w:firstLine="450"/>
        <w:rPr>
          <w:b/>
          <w:bCs/>
        </w:rPr>
      </w:pPr>
      <w:proofErr w:type="gramStart"/>
      <w:r>
        <w:rPr>
          <w:b/>
          <w:bCs/>
        </w:rPr>
        <w:t>Robotics in Mfg.</w:t>
      </w:r>
      <w:proofErr w:type="gramEnd"/>
    </w:p>
    <w:p w:rsidR="00F053CD" w:rsidRDefault="00F053CD">
      <w:pPr>
        <w:ind w:firstLine="450"/>
        <w:rPr>
          <w:b/>
          <w:bCs/>
        </w:rPr>
      </w:pPr>
      <w:r>
        <w:rPr>
          <w:b/>
          <w:bCs/>
        </w:rPr>
        <w:t xml:space="preserve">Science </w:t>
      </w:r>
      <w:proofErr w:type="gramStart"/>
      <w:r>
        <w:rPr>
          <w:b/>
          <w:bCs/>
        </w:rPr>
        <w:t>Behind</w:t>
      </w:r>
      <w:proofErr w:type="gramEnd"/>
      <w:r>
        <w:rPr>
          <w:b/>
          <w:bCs/>
        </w:rPr>
        <w:t xml:space="preserve"> Tire Rubber Mfg.</w:t>
      </w:r>
    </w:p>
    <w:p w:rsidR="00F053CD" w:rsidRDefault="00F053CD">
      <w:pPr>
        <w:ind w:firstLine="450"/>
        <w:rPr>
          <w:b/>
          <w:bCs/>
        </w:rPr>
      </w:pPr>
      <w:proofErr w:type="spellStart"/>
      <w:r>
        <w:rPr>
          <w:b/>
          <w:bCs/>
        </w:rPr>
        <w:t>Hydroforming</w:t>
      </w:r>
      <w:proofErr w:type="spellEnd"/>
      <w:r>
        <w:rPr>
          <w:b/>
          <w:bCs/>
        </w:rPr>
        <w:t xml:space="preserve"> of Tubing</w:t>
      </w:r>
    </w:p>
    <w:p w:rsidR="00F053CD" w:rsidRDefault="00F053CD">
      <w:pPr>
        <w:ind w:firstLine="450"/>
        <w:rPr>
          <w:b/>
          <w:bCs/>
        </w:rPr>
      </w:pPr>
      <w:r>
        <w:rPr>
          <w:b/>
          <w:bCs/>
        </w:rPr>
        <w:t>World of Plastic Bottle Mfg</w:t>
      </w:r>
    </w:p>
    <w:p w:rsidR="00F053CD" w:rsidRDefault="00F053CD">
      <w:pPr>
        <w:ind w:firstLine="450"/>
        <w:rPr>
          <w:b/>
          <w:bCs/>
        </w:rPr>
      </w:pPr>
      <w:r w:rsidRPr="00802012">
        <w:rPr>
          <w:b/>
          <w:bCs/>
          <w:i/>
        </w:rPr>
        <w:t>Passion for Mfg.</w:t>
      </w:r>
      <w:r>
        <w:rPr>
          <w:b/>
          <w:bCs/>
        </w:rPr>
        <w:t xml:space="preserve"> book by </w:t>
      </w:r>
      <w:proofErr w:type="spellStart"/>
      <w:r>
        <w:rPr>
          <w:b/>
          <w:bCs/>
        </w:rPr>
        <w:t>Dauch</w:t>
      </w:r>
      <w:proofErr w:type="spellEnd"/>
    </w:p>
    <w:p w:rsidR="00F053CD" w:rsidRDefault="00F053CD">
      <w:pPr>
        <w:ind w:firstLine="450"/>
        <w:rPr>
          <w:b/>
          <w:bCs/>
        </w:rPr>
      </w:pPr>
      <w:r>
        <w:rPr>
          <w:b/>
          <w:bCs/>
        </w:rPr>
        <w:t>LIGA (x-ray lithography)</w:t>
      </w:r>
    </w:p>
    <w:p w:rsidR="00F053CD" w:rsidRDefault="00F053CD">
      <w:pPr>
        <w:ind w:firstLine="450"/>
        <w:rPr>
          <w:b/>
          <w:bCs/>
        </w:rPr>
      </w:pPr>
      <w:r>
        <w:rPr>
          <w:b/>
          <w:bCs/>
        </w:rPr>
        <w:t>Simulation in Mfg. Facilities Layout</w:t>
      </w:r>
    </w:p>
    <w:p w:rsidR="00F053CD" w:rsidRDefault="00F053CD">
      <w:pPr>
        <w:ind w:firstLine="450"/>
        <w:rPr>
          <w:b/>
          <w:bCs/>
        </w:rPr>
      </w:pPr>
      <w:r>
        <w:rPr>
          <w:b/>
          <w:bCs/>
        </w:rPr>
        <w:t>ISA Exhibit &amp; Seminars</w:t>
      </w:r>
      <w:proofErr w:type="gramStart"/>
      <w:r w:rsidR="00D375B0">
        <w:rPr>
          <w:b/>
          <w:bCs/>
        </w:rPr>
        <w:t>;  Design</w:t>
      </w:r>
      <w:proofErr w:type="gramEnd"/>
      <w:r w:rsidR="00D375B0">
        <w:rPr>
          <w:b/>
          <w:bCs/>
        </w:rPr>
        <w:t xml:space="preserve"> Show</w:t>
      </w:r>
    </w:p>
    <w:p w:rsidR="00F053CD" w:rsidRDefault="00F053CD">
      <w:pPr>
        <w:ind w:firstLine="450"/>
        <w:rPr>
          <w:b/>
          <w:bCs/>
        </w:rPr>
      </w:pPr>
      <w:r>
        <w:t>Tour</w:t>
      </w:r>
      <w:r w:rsidR="00D41ED2">
        <w:rPr>
          <w:b/>
          <w:bCs/>
        </w:rPr>
        <w:t xml:space="preserve"> </w:t>
      </w:r>
      <w:r w:rsidR="00D41ED2" w:rsidRPr="00802012">
        <w:rPr>
          <w:bCs/>
        </w:rPr>
        <w:t>of</w:t>
      </w:r>
      <w:r w:rsidR="00D41ED2">
        <w:rPr>
          <w:b/>
          <w:bCs/>
        </w:rPr>
        <w:t xml:space="preserve"> </w:t>
      </w:r>
      <w:r>
        <w:rPr>
          <w:b/>
          <w:bCs/>
        </w:rPr>
        <w:t xml:space="preserve">TA Instruments, AMT, DuPont </w:t>
      </w:r>
    </w:p>
    <w:p w:rsidR="00F053CD" w:rsidRDefault="00F053CD">
      <w:pPr>
        <w:ind w:firstLine="450"/>
        <w:rPr>
          <w:b/>
          <w:bCs/>
        </w:rPr>
      </w:pPr>
      <w:r>
        <w:rPr>
          <w:b/>
          <w:bCs/>
        </w:rPr>
        <w:t xml:space="preserve">Mfg. of </w:t>
      </w:r>
      <w:proofErr w:type="spellStart"/>
      <w:r>
        <w:rPr>
          <w:b/>
          <w:bCs/>
        </w:rPr>
        <w:t>PreFab</w:t>
      </w:r>
      <w:proofErr w:type="spellEnd"/>
      <w:r>
        <w:rPr>
          <w:b/>
          <w:bCs/>
        </w:rPr>
        <w:t xml:space="preserve"> Homes</w:t>
      </w:r>
    </w:p>
    <w:p w:rsidR="00F053CD" w:rsidRDefault="00F053CD">
      <w:pPr>
        <w:ind w:firstLine="450"/>
        <w:rPr>
          <w:b/>
          <w:bCs/>
        </w:rPr>
      </w:pPr>
      <w:r>
        <w:rPr>
          <w:b/>
          <w:bCs/>
        </w:rPr>
        <w:t>Coordinate Measuring Machine, CMM</w:t>
      </w:r>
    </w:p>
    <w:p w:rsidR="00F053CD" w:rsidRDefault="00F053CD">
      <w:pPr>
        <w:ind w:left="144" w:firstLine="306"/>
        <w:rPr>
          <w:b/>
          <w:bCs/>
        </w:rPr>
      </w:pPr>
      <w:proofErr w:type="gramStart"/>
      <w:r>
        <w:rPr>
          <w:b/>
          <w:bCs/>
        </w:rPr>
        <w:t>Evolution of Car Mfg.</w:t>
      </w:r>
      <w:proofErr w:type="gramEnd"/>
    </w:p>
    <w:p w:rsidR="00F053CD" w:rsidRDefault="009C11B1" w:rsidP="0076543F">
      <w:pPr>
        <w:ind w:left="144" w:firstLine="306"/>
        <w:rPr>
          <w:b/>
        </w:rPr>
        <w:sectPr w:rsidR="00F053CD" w:rsidSect="00EF1D5C">
          <w:type w:val="continuous"/>
          <w:pgSz w:w="12240" w:h="15840" w:code="1"/>
          <w:pgMar w:top="720" w:right="1008" w:bottom="720" w:left="1296" w:header="432" w:footer="432" w:gutter="0"/>
          <w:pgNumType w:start="1" w:chapStyle="1"/>
          <w:cols w:num="2" w:space="288"/>
          <w:titlePg/>
        </w:sectPr>
      </w:pPr>
      <w:r>
        <w:rPr>
          <w:b/>
          <w:bCs/>
        </w:rPr>
        <w:t>Making Saddles</w:t>
      </w:r>
      <w:r w:rsidR="00517E52">
        <w:rPr>
          <w:b/>
          <w:bCs/>
        </w:rPr>
        <w:t xml:space="preserve"> </w:t>
      </w:r>
    </w:p>
    <w:p w:rsidR="00F053CD" w:rsidRDefault="00F053CD" w:rsidP="00987E86">
      <w:pPr>
        <w:tabs>
          <w:tab w:val="left" w:pos="360"/>
        </w:tabs>
        <w:ind w:left="360" w:right="-144" w:hanging="360"/>
        <w:rPr>
          <w:b/>
        </w:rPr>
      </w:pPr>
      <w:r>
        <w:rPr>
          <w:b/>
        </w:rPr>
        <w:lastRenderedPageBreak/>
        <w:t xml:space="preserve">2.  Plant Tour </w:t>
      </w:r>
      <w:r>
        <w:t>Learn about manufacturing by taking a tour of a manufacturing plant (current, not documenting a past tour).</w:t>
      </w:r>
    </w:p>
    <w:p w:rsidR="00F053CD" w:rsidRDefault="00F053CD" w:rsidP="00623A9A">
      <w:pPr>
        <w:tabs>
          <w:tab w:val="left" w:pos="360"/>
        </w:tabs>
        <w:ind w:left="360"/>
      </w:pPr>
      <w:r>
        <w:t xml:space="preserve">3 area companies give public tours: </w:t>
      </w:r>
      <w:proofErr w:type="spellStart"/>
      <w:r>
        <w:t>Herrs</w:t>
      </w:r>
      <w:proofErr w:type="spellEnd"/>
      <w:r>
        <w:t xml:space="preserve"> (potato chips) in Nottingham, PA, Harley-Davidson in York, PA and </w:t>
      </w:r>
      <w:proofErr w:type="spellStart"/>
      <w:r w:rsidR="009B74DA">
        <w:t>SnapCab</w:t>
      </w:r>
      <w:proofErr w:type="spellEnd"/>
      <w:r w:rsidR="009B74DA">
        <w:t xml:space="preserve"> in Warrington, PA gives a monthly tour on Lean Mfg.  </w:t>
      </w:r>
      <w:r>
        <w:t xml:space="preserve">Info on these and other public tours are at </w:t>
      </w:r>
      <w:r w:rsidRPr="00425DAA">
        <w:rPr>
          <w:u w:val="single"/>
        </w:rPr>
        <w:t>http://factorytoursusa.com/Index.asp</w:t>
      </w:r>
      <w:r>
        <w:t xml:space="preserve">   Warning –20pts if you tour </w:t>
      </w:r>
      <w:r w:rsidR="00EC2B98">
        <w:t xml:space="preserve">Dogfish Head or </w:t>
      </w:r>
      <w:proofErr w:type="spellStart"/>
      <w:r>
        <w:t>Yuengling</w:t>
      </w:r>
      <w:proofErr w:type="spellEnd"/>
      <w:r>
        <w:t xml:space="preserve"> Brewing and you don’t invite me to join </w:t>
      </w:r>
      <w:proofErr w:type="gramStart"/>
      <w:r>
        <w:t>you</w:t>
      </w:r>
      <w:r w:rsidR="000F6B75">
        <w:t xml:space="preserve"> </w:t>
      </w:r>
      <w:proofErr w:type="gramEnd"/>
      <w:r w:rsidR="000F6B75">
        <w:sym w:font="Wingdings" w:char="F04A"/>
      </w:r>
      <w:r>
        <w:t xml:space="preserve">.  If asked I’ll </w:t>
      </w:r>
      <w:r w:rsidR="00623A9A">
        <w:t xml:space="preserve">try to </w:t>
      </w:r>
      <w:r>
        <w:t>help arrange tours f</w:t>
      </w:r>
      <w:r w:rsidR="00623A9A">
        <w:t xml:space="preserve">or groups of 3 or more students.  </w:t>
      </w:r>
    </w:p>
    <w:p w:rsidR="00F053CD" w:rsidRDefault="00F053CD">
      <w:pPr>
        <w:tabs>
          <w:tab w:val="left" w:pos="360"/>
        </w:tabs>
        <w:ind w:left="720" w:right="-162" w:hanging="720"/>
        <w:rPr>
          <w:b/>
        </w:rPr>
      </w:pPr>
      <w:r>
        <w:rPr>
          <w:b/>
        </w:rPr>
        <w:t>3.  Books on Manufacturing (not Textbooks</w:t>
      </w:r>
      <w:proofErr w:type="gramStart"/>
      <w:r>
        <w:rPr>
          <w:b/>
        </w:rPr>
        <w:t xml:space="preserve">)  </w:t>
      </w:r>
      <w:r>
        <w:rPr>
          <w:i/>
        </w:rPr>
        <w:t>Read</w:t>
      </w:r>
      <w:proofErr w:type="gramEnd"/>
      <w:r>
        <w:rPr>
          <w:i/>
        </w:rPr>
        <w:t xml:space="preserve"> a book; report on a theme or message of personal interest, </w:t>
      </w:r>
    </w:p>
    <w:p w:rsidR="00F053CD" w:rsidRDefault="00F053CD" w:rsidP="003408FA">
      <w:pPr>
        <w:numPr>
          <w:ilvl w:val="0"/>
          <w:numId w:val="5"/>
        </w:numPr>
        <w:tabs>
          <w:tab w:val="left" w:pos="540"/>
        </w:tabs>
        <w:spacing w:line="228" w:lineRule="auto"/>
        <w:ind w:left="144" w:firstLine="43"/>
      </w:pPr>
      <w:r>
        <w:t xml:space="preserve"> </w:t>
      </w:r>
      <w:r w:rsidRPr="00E8778E">
        <w:rPr>
          <w:b/>
          <w:i/>
        </w:rPr>
        <w:t>The Hunter and the Hunted</w:t>
      </w:r>
      <w:r>
        <w:t xml:space="preserve"> by James Swartz, a novel, </w:t>
      </w:r>
      <w:proofErr w:type="gramStart"/>
      <w:r>
        <w:t>travel</w:t>
      </w:r>
      <w:proofErr w:type="gramEnd"/>
      <w:r>
        <w:t xml:space="preserve"> with Laura (Engr. &amp; MBA) and Lou (old plant </w:t>
      </w:r>
      <w:r>
        <w:tab/>
      </w:r>
      <w:r>
        <w:tab/>
        <w:t>manager) as they see actual case histories and learn world class manufacturing procedures.  **</w:t>
      </w:r>
    </w:p>
    <w:p w:rsidR="00A478FB" w:rsidRDefault="00B77BF5" w:rsidP="003408FA">
      <w:pPr>
        <w:numPr>
          <w:ilvl w:val="0"/>
          <w:numId w:val="5"/>
        </w:numPr>
        <w:tabs>
          <w:tab w:val="left" w:pos="540"/>
        </w:tabs>
        <w:spacing w:line="228" w:lineRule="auto"/>
        <w:ind w:left="144" w:firstLine="43"/>
      </w:pPr>
      <w:r w:rsidRPr="00A478FB">
        <w:rPr>
          <w:b/>
          <w:i/>
        </w:rPr>
        <w:t>Car Guys vs. Bean Counters</w:t>
      </w:r>
      <w:r>
        <w:t xml:space="preserve">  by Bob Lutz  2011   about </w:t>
      </w:r>
      <w:r w:rsidR="00F63F07" w:rsidRPr="00F63F07">
        <w:t>stop</w:t>
      </w:r>
      <w:r>
        <w:t>ping</w:t>
      </w:r>
      <w:r w:rsidR="00F63F07" w:rsidRPr="00F63F07">
        <w:t xml:space="preserve"> the dominance of the number-crunchers</w:t>
      </w:r>
      <w:r w:rsidR="00755D55">
        <w:t xml:space="preserve"> and giving</w:t>
      </w:r>
      <w:r w:rsidR="00F63F07" w:rsidRPr="00F63F07">
        <w:t xml:space="preserve"> </w:t>
      </w:r>
      <w:r w:rsidR="00755D55">
        <w:tab/>
      </w:r>
      <w:r w:rsidR="00F63F07" w:rsidRPr="00F63F07">
        <w:t>the reins to the 'product guys'...those with vision and passion for the customers</w:t>
      </w:r>
      <w:r w:rsidR="00755D55">
        <w:t xml:space="preserve"> and their product or service.</w:t>
      </w:r>
    </w:p>
    <w:p w:rsidR="00F053CD" w:rsidRPr="003408FA" w:rsidRDefault="00E8778E" w:rsidP="003408FA">
      <w:pPr>
        <w:numPr>
          <w:ilvl w:val="0"/>
          <w:numId w:val="5"/>
        </w:numPr>
        <w:tabs>
          <w:tab w:val="left" w:pos="360"/>
        </w:tabs>
        <w:spacing w:line="228" w:lineRule="auto"/>
        <w:ind w:left="144" w:firstLine="43"/>
      </w:pPr>
      <w:r w:rsidRPr="003408FA">
        <w:rPr>
          <w:sz w:val="22"/>
        </w:rPr>
        <w:t xml:space="preserve"> </w:t>
      </w:r>
      <w:r w:rsidR="00F053CD" w:rsidRPr="003408FA">
        <w:rPr>
          <w:b/>
          <w:i/>
        </w:rPr>
        <w:t>Passion for Manufacturing</w:t>
      </w:r>
      <w:r w:rsidR="00F053CD" w:rsidRPr="003408FA">
        <w:t xml:space="preserve"> by Richard </w:t>
      </w:r>
      <w:proofErr w:type="spellStart"/>
      <w:r w:rsidR="00F053CD" w:rsidRPr="003408FA">
        <w:t>Dauch</w:t>
      </w:r>
      <w:proofErr w:type="spellEnd"/>
      <w:r w:rsidR="00F053CD" w:rsidRPr="003408FA">
        <w:t xml:space="preserve"> who engineered the manufacturing renaissance at Chrysler. * &amp; **</w:t>
      </w:r>
    </w:p>
    <w:p w:rsidR="00F053CD" w:rsidRDefault="00F053CD" w:rsidP="001B7749">
      <w:pPr>
        <w:numPr>
          <w:ilvl w:val="0"/>
          <w:numId w:val="5"/>
        </w:numPr>
        <w:tabs>
          <w:tab w:val="left" w:pos="540"/>
        </w:tabs>
        <w:ind w:left="144" w:firstLine="36"/>
      </w:pPr>
      <w:r w:rsidRPr="00E8778E">
        <w:rPr>
          <w:b/>
          <w:i/>
        </w:rPr>
        <w:t>Comeback</w:t>
      </w:r>
      <w:r w:rsidR="00951C7C">
        <w:rPr>
          <w:b/>
          <w:i/>
        </w:rPr>
        <w:t xml:space="preserve"> </w:t>
      </w:r>
      <w:r w:rsidR="00951C7C">
        <w:t>1995</w:t>
      </w:r>
      <w:r w:rsidR="00E8778E">
        <w:t>**</w:t>
      </w:r>
      <w:r>
        <w:t xml:space="preserve"> </w:t>
      </w:r>
      <w:r w:rsidR="00E8778E">
        <w:rPr>
          <w:b/>
          <w:bCs/>
          <w:i/>
          <w:iCs/>
        </w:rPr>
        <w:t xml:space="preserve">Crash Course </w:t>
      </w:r>
      <w:r w:rsidR="00951C7C" w:rsidRPr="007B617F">
        <w:t>2010,</w:t>
      </w:r>
      <w:r w:rsidR="00951C7C">
        <w:rPr>
          <w:rFonts w:ascii="TimesNewRomanPSMT" w:hAnsi="TimesNewRomanPSMT" w:cs="TimesNewRomanPSMT"/>
        </w:rPr>
        <w:t xml:space="preserve"> </w:t>
      </w:r>
      <w:r w:rsidR="00951C7C" w:rsidRPr="00E8778E">
        <w:rPr>
          <w:b/>
          <w:bCs/>
          <w:i/>
          <w:iCs/>
        </w:rPr>
        <w:t>Engines of Change</w:t>
      </w:r>
      <w:r w:rsidR="00E8778E">
        <w:t xml:space="preserve"> </w:t>
      </w:r>
      <w:r w:rsidR="00951C7C" w:rsidRPr="007B617F">
        <w:t>to be published, books</w:t>
      </w:r>
      <w:r w:rsidR="00951C7C">
        <w:t xml:space="preserve"> </w:t>
      </w:r>
      <w:r>
        <w:t xml:space="preserve">by Paul </w:t>
      </w:r>
      <w:proofErr w:type="spellStart"/>
      <w:r>
        <w:t>Ingrassia</w:t>
      </w:r>
      <w:proofErr w:type="spellEnd"/>
      <w:r w:rsidR="00951C7C">
        <w:t xml:space="preserve"> </w:t>
      </w:r>
      <w:r>
        <w:t>about</w:t>
      </w:r>
      <w:r w:rsidR="00951C7C">
        <w:t>:</w:t>
      </w:r>
      <w:r>
        <w:t xml:space="preserve"> the fall &amp; </w:t>
      </w:r>
      <w:r w:rsidR="001B7749">
        <w:tab/>
      </w:r>
      <w:r>
        <w:t>rise of the American auto ind</w:t>
      </w:r>
      <w:r w:rsidR="00951C7C">
        <w:t xml:space="preserve">ustry, </w:t>
      </w:r>
      <w:r w:rsidR="001B7749" w:rsidRPr="007B617F">
        <w:t xml:space="preserve">the road from glory to disaster, the </w:t>
      </w:r>
      <w:r w:rsidR="00951C7C" w:rsidRPr="007B617F">
        <w:t>improvements in gas mileage of car engines</w:t>
      </w:r>
    </w:p>
    <w:p w:rsidR="00F053CD" w:rsidRDefault="00F053CD" w:rsidP="00F053CD">
      <w:pPr>
        <w:numPr>
          <w:ilvl w:val="0"/>
          <w:numId w:val="5"/>
        </w:numPr>
        <w:tabs>
          <w:tab w:val="left" w:pos="360"/>
        </w:tabs>
      </w:pPr>
      <w:r w:rsidRPr="001B7749">
        <w:rPr>
          <w:b/>
          <w:i/>
        </w:rPr>
        <w:t>The Machine That Changed The World</w:t>
      </w:r>
      <w:r>
        <w:t xml:space="preserve"> by James Womack, Daniel Jones, Daniel </w:t>
      </w:r>
      <w:proofErr w:type="spellStart"/>
      <w:r>
        <w:t>R</w:t>
      </w:r>
      <w:r w:rsidR="008C51F2">
        <w:t>oos</w:t>
      </w:r>
      <w:proofErr w:type="spellEnd"/>
      <w:r w:rsidR="008C51F2">
        <w:t>,  Rawson Associates  1990</w:t>
      </w:r>
      <w:r>
        <w:t>*</w:t>
      </w:r>
    </w:p>
    <w:p w:rsidR="00F053CD" w:rsidRDefault="00F053CD" w:rsidP="00F053CD">
      <w:pPr>
        <w:numPr>
          <w:ilvl w:val="0"/>
          <w:numId w:val="5"/>
        </w:numPr>
        <w:tabs>
          <w:tab w:val="left" w:pos="720"/>
        </w:tabs>
        <w:ind w:left="144" w:firstLine="36"/>
      </w:pPr>
      <w:r w:rsidRPr="008C51F2">
        <w:rPr>
          <w:b/>
          <w:i/>
        </w:rPr>
        <w:lastRenderedPageBreak/>
        <w:t xml:space="preserve">Lean </w:t>
      </w:r>
      <w:proofErr w:type="gramStart"/>
      <w:r w:rsidRPr="008C51F2">
        <w:rPr>
          <w:b/>
          <w:i/>
        </w:rPr>
        <w:t>Thinking</w:t>
      </w:r>
      <w:r>
        <w:t xml:space="preserve">  James</w:t>
      </w:r>
      <w:proofErr w:type="gramEnd"/>
      <w:r>
        <w:t xml:space="preserve"> Womack, Daniel Jones, Simon &amp; Schuster, 1996  about Lean Manufacturing. *</w:t>
      </w:r>
    </w:p>
    <w:p w:rsidR="00F053CD" w:rsidRDefault="00F053CD" w:rsidP="00F053CD">
      <w:pPr>
        <w:numPr>
          <w:ilvl w:val="0"/>
          <w:numId w:val="5"/>
        </w:numPr>
        <w:tabs>
          <w:tab w:val="left" w:pos="360"/>
        </w:tabs>
        <w:ind w:left="144" w:firstLine="36"/>
      </w:pPr>
      <w:r w:rsidRPr="008C51F2">
        <w:rPr>
          <w:b/>
          <w:i/>
        </w:rPr>
        <w:t>The Goal</w:t>
      </w:r>
      <w:r>
        <w:t xml:space="preserve"> by Eli </w:t>
      </w:r>
      <w:proofErr w:type="spellStart"/>
      <w:proofErr w:type="gramStart"/>
      <w:r>
        <w:t>Goldratt</w:t>
      </w:r>
      <w:proofErr w:type="spellEnd"/>
      <w:r>
        <w:t>,</w:t>
      </w:r>
      <w:proofErr w:type="gramEnd"/>
      <w:r>
        <w:t xml:space="preserve"> explains in a fictional novel the principle of “constraints” in manufacturing. **</w:t>
      </w:r>
    </w:p>
    <w:p w:rsidR="00F053CD" w:rsidRDefault="00F053CD" w:rsidP="00F053CD">
      <w:pPr>
        <w:numPr>
          <w:ilvl w:val="0"/>
          <w:numId w:val="5"/>
        </w:numPr>
        <w:tabs>
          <w:tab w:val="left" w:pos="360"/>
        </w:tabs>
        <w:ind w:left="144" w:firstLine="36"/>
      </w:pPr>
      <w:r w:rsidRPr="008C51F2">
        <w:rPr>
          <w:b/>
          <w:i/>
        </w:rPr>
        <w:t>All I needed to Know About Manufacturing I Learned in Joe’s Garage</w:t>
      </w:r>
      <w:r>
        <w:t xml:space="preserve"> by William Miller, gets good reviews **</w:t>
      </w:r>
    </w:p>
    <w:p w:rsidR="00F053CD" w:rsidRDefault="00F053CD">
      <w:pPr>
        <w:tabs>
          <w:tab w:val="left" w:pos="360"/>
        </w:tabs>
        <w:ind w:left="180"/>
        <w:rPr>
          <w:i/>
        </w:rPr>
      </w:pPr>
      <w:r>
        <w:rPr>
          <w:i/>
        </w:rPr>
        <w:tab/>
        <w:t xml:space="preserve">*available Morris </w:t>
      </w:r>
      <w:proofErr w:type="gramStart"/>
      <w:r>
        <w:rPr>
          <w:i/>
        </w:rPr>
        <w:t>Library  *</w:t>
      </w:r>
      <w:proofErr w:type="gramEnd"/>
      <w:r>
        <w:rPr>
          <w:i/>
        </w:rPr>
        <w:t xml:space="preserve">*available my office </w:t>
      </w:r>
      <w:proofErr w:type="spellStart"/>
      <w:r w:rsidR="00F55284">
        <w:rPr>
          <w:i/>
        </w:rPr>
        <w:t>102</w:t>
      </w:r>
      <w:r w:rsidR="004F230A">
        <w:rPr>
          <w:i/>
        </w:rPr>
        <w:t>C</w:t>
      </w:r>
      <w:proofErr w:type="spellEnd"/>
      <w:r w:rsidR="00745CE7">
        <w:rPr>
          <w:i/>
        </w:rPr>
        <w:t xml:space="preserve"> </w:t>
      </w:r>
      <w:r>
        <w:rPr>
          <w:i/>
        </w:rPr>
        <w:t xml:space="preserve">Spencer  </w:t>
      </w:r>
    </w:p>
    <w:p w:rsidR="00F053CD" w:rsidRDefault="00F053CD">
      <w:pPr>
        <w:rPr>
          <w:b/>
        </w:rPr>
      </w:pPr>
      <w:r>
        <w:rPr>
          <w:b/>
        </w:rPr>
        <w:t xml:space="preserve">4. Hot Topics, </w:t>
      </w:r>
      <w:r>
        <w:rPr>
          <w:bCs/>
        </w:rPr>
        <w:t>cover a facet of any one of these Topics</w:t>
      </w:r>
      <w:r>
        <w:rPr>
          <w:b/>
        </w:rPr>
        <w:t xml:space="preserve"> </w:t>
      </w:r>
    </w:p>
    <w:p w:rsidR="00171ECE" w:rsidRDefault="00171ECE" w:rsidP="00171BC3">
      <w:pPr>
        <w:numPr>
          <w:ilvl w:val="0"/>
          <w:numId w:val="5"/>
        </w:numPr>
        <w:tabs>
          <w:tab w:val="left" w:pos="360"/>
        </w:tabs>
      </w:pPr>
      <w:r>
        <w:t xml:space="preserve">Explore advances in </w:t>
      </w:r>
      <w:proofErr w:type="spellStart"/>
      <w:r>
        <w:t>3D</w:t>
      </w:r>
      <w:proofErr w:type="spellEnd"/>
      <w:r>
        <w:t xml:space="preserve"> Printing</w:t>
      </w:r>
      <w:r w:rsidR="00FF7448">
        <w:t xml:space="preserve"> methods or materials</w:t>
      </w:r>
    </w:p>
    <w:p w:rsidR="00F053CD" w:rsidRDefault="00F053CD" w:rsidP="00171BC3">
      <w:pPr>
        <w:numPr>
          <w:ilvl w:val="0"/>
          <w:numId w:val="5"/>
        </w:numPr>
        <w:tabs>
          <w:tab w:val="left" w:pos="360"/>
        </w:tabs>
      </w:pPr>
      <w:r>
        <w:t xml:space="preserve">Nanotechnology/Nanofabrication (very hot research area in mfg.; making computer chips smaller, carbon </w:t>
      </w:r>
      <w:proofErr w:type="spellStart"/>
      <w:r>
        <w:t>nanotubes</w:t>
      </w:r>
      <w:proofErr w:type="spellEnd"/>
      <w:r>
        <w:t xml:space="preserve"> are fabricated at the molecular level; </w:t>
      </w:r>
      <w:proofErr w:type="spellStart"/>
      <w:r>
        <w:t>MEMS</w:t>
      </w:r>
      <w:proofErr w:type="spellEnd"/>
      <w:r>
        <w:t xml:space="preserve"> (micro-electro-mechanical, </w:t>
      </w:r>
      <w:proofErr w:type="spellStart"/>
      <w:r>
        <w:t>ie</w:t>
      </w:r>
      <w:proofErr w:type="spellEnd"/>
      <w:r>
        <w:t xml:space="preserve"> create motion/power), medical implantable sensors with/without pumps for delivery of drugs, </w:t>
      </w:r>
      <w:proofErr w:type="spellStart"/>
      <w:r>
        <w:t>nanofibers</w:t>
      </w:r>
      <w:proofErr w:type="spellEnd"/>
      <w:r>
        <w:t xml:space="preserve">, </w:t>
      </w:r>
      <w:proofErr w:type="spellStart"/>
      <w:r>
        <w:t>nanoparticles</w:t>
      </w:r>
      <w:proofErr w:type="spellEnd"/>
      <w:r>
        <w:t xml:space="preserve">, </w:t>
      </w:r>
      <w:proofErr w:type="spellStart"/>
      <w:r>
        <w:t>nanocomposites</w:t>
      </w:r>
      <w:proofErr w:type="spellEnd"/>
      <w:r>
        <w:t>, big area-everyone one could do this topic and not have any repeats).</w:t>
      </w:r>
      <w:r w:rsidR="0061007A">
        <w:t xml:space="preserve"> </w:t>
      </w:r>
    </w:p>
    <w:p w:rsidR="00070DD7" w:rsidRDefault="00952E94" w:rsidP="00952E94">
      <w:pPr>
        <w:pStyle w:val="Subbulletlist"/>
        <w:numPr>
          <w:ilvl w:val="0"/>
          <w:numId w:val="5"/>
        </w:numPr>
      </w:pPr>
      <w:r>
        <w:t>Explore Tesla Mfg techniques</w:t>
      </w:r>
      <w:r w:rsidR="00CA16EE">
        <w:t>,</w:t>
      </w:r>
      <w:r>
        <w:t xml:space="preserve"> what </w:t>
      </w:r>
      <w:r w:rsidR="00CA16EE">
        <w:t xml:space="preserve">they did, why with </w:t>
      </w:r>
      <w:r>
        <w:t xml:space="preserve">lots of automation </w:t>
      </w:r>
      <w:r w:rsidR="00CA16EE">
        <w:t xml:space="preserve">they had problems </w:t>
      </w:r>
      <w:r w:rsidR="00070DD7">
        <w:t>meeting quantity goals.</w:t>
      </w:r>
    </w:p>
    <w:p w:rsidR="00647AA7" w:rsidRDefault="00A93E3A" w:rsidP="00C27CDB">
      <w:pPr>
        <w:pStyle w:val="Subbulletlist"/>
        <w:numPr>
          <w:ilvl w:val="0"/>
          <w:numId w:val="5"/>
        </w:numPr>
      </w:pPr>
      <w:r>
        <w:t xml:space="preserve">Research the use of computer </w:t>
      </w:r>
      <w:r w:rsidR="00647AA7">
        <w:t xml:space="preserve">simulation in </w:t>
      </w:r>
      <w:r w:rsidR="00C27CDB">
        <w:t>Ergo</w:t>
      </w:r>
      <w:r>
        <w:t>nomics</w:t>
      </w:r>
    </w:p>
    <w:p w:rsidR="00F053CD" w:rsidRDefault="00F053CD" w:rsidP="00171BC3">
      <w:pPr>
        <w:numPr>
          <w:ilvl w:val="0"/>
          <w:numId w:val="5"/>
        </w:numPr>
        <w:tabs>
          <w:tab w:val="left" w:pos="360"/>
        </w:tabs>
        <w:ind w:left="180" w:firstLine="0"/>
      </w:pPr>
      <w:r>
        <w:t>Learn how a Parts Identification System uses Bar Codes, Machine Vision, etc. to track parts thru manufacturing.</w:t>
      </w:r>
    </w:p>
    <w:p w:rsidR="00F053CD" w:rsidRDefault="00F053CD" w:rsidP="00171BC3">
      <w:pPr>
        <w:numPr>
          <w:ilvl w:val="0"/>
          <w:numId w:val="5"/>
        </w:numPr>
        <w:tabs>
          <w:tab w:val="left" w:pos="360"/>
        </w:tabs>
        <w:ind w:right="-324"/>
      </w:pPr>
      <w:r>
        <w:t xml:space="preserve">Research “contract manufacturing” (having a company do part or all of your mfg.) done in chip making, circuit board assembly, </w:t>
      </w:r>
      <w:r w:rsidR="001B7749">
        <w:t>and</w:t>
      </w:r>
      <w:r>
        <w:t xml:space="preserve"> sport shoes (NIKE).</w:t>
      </w:r>
    </w:p>
    <w:p w:rsidR="00F053CD" w:rsidRDefault="00F053CD" w:rsidP="00171BC3">
      <w:pPr>
        <w:numPr>
          <w:ilvl w:val="0"/>
          <w:numId w:val="5"/>
        </w:numPr>
        <w:tabs>
          <w:tab w:val="left" w:pos="360"/>
        </w:tabs>
        <w:ind w:right="36"/>
      </w:pPr>
      <w:r>
        <w:t>“Machine Vision’s” applications vary from being the eyes for a robot to inspecting a product; how is a computer “taught” to recognize a part, a</w:t>
      </w:r>
      <w:r w:rsidR="00936D29">
        <w:t xml:space="preserve"> problem, a label or a position.</w:t>
      </w:r>
      <w:r w:rsidR="002F5D25">
        <w:t xml:space="preserve">  Use </w:t>
      </w:r>
      <w:proofErr w:type="spellStart"/>
      <w:r w:rsidR="002F5D25">
        <w:t>Cognex</w:t>
      </w:r>
      <w:proofErr w:type="spellEnd"/>
      <w:r w:rsidR="002F5D25">
        <w:t xml:space="preserve"> software In</w:t>
      </w:r>
      <w:r w:rsidR="00936D29">
        <w:t>-</w:t>
      </w:r>
      <w:r w:rsidR="002F5D25">
        <w:t>Sight</w:t>
      </w:r>
      <w:r w:rsidR="00936D29">
        <w:t xml:space="preserve"> </w:t>
      </w:r>
      <w:r w:rsidR="00367DD1">
        <w:t>to flag out of spec products.</w:t>
      </w:r>
    </w:p>
    <w:p w:rsidR="00CE4D6F" w:rsidRDefault="003E0507" w:rsidP="00CE4D6F">
      <w:pPr>
        <w:numPr>
          <w:ilvl w:val="0"/>
          <w:numId w:val="5"/>
        </w:numPr>
        <w:tabs>
          <w:tab w:val="left" w:pos="360"/>
        </w:tabs>
      </w:pPr>
      <w:r>
        <w:t>Research</w:t>
      </w:r>
      <w:r w:rsidR="00F053CD">
        <w:t xml:space="preserve"> “manufacturer recalls,”</w:t>
      </w:r>
      <w:r>
        <w:t xml:space="preserve"> learn about</w:t>
      </w:r>
      <w:r w:rsidR="00F053CD">
        <w:t xml:space="preserve"> their cost, the cause, ways to prevent. </w:t>
      </w:r>
    </w:p>
    <w:p w:rsidR="00CE4D6F" w:rsidRDefault="00CE4D6F" w:rsidP="00CE4D6F">
      <w:pPr>
        <w:numPr>
          <w:ilvl w:val="0"/>
          <w:numId w:val="5"/>
        </w:numPr>
        <w:tabs>
          <w:tab w:val="left" w:pos="360"/>
        </w:tabs>
      </w:pPr>
      <w:r>
        <w:t>Robots: Explore the merits and uses of Collaborative (with people) Robots or research Delta (hi speed) robots.</w:t>
      </w:r>
    </w:p>
    <w:p w:rsidR="00CE4D6F" w:rsidRDefault="00CE4D6F" w:rsidP="0097047F">
      <w:pPr>
        <w:pStyle w:val="Subbulletlist"/>
        <w:numPr>
          <w:ilvl w:val="0"/>
          <w:numId w:val="5"/>
        </w:numPr>
        <w:ind w:right="0"/>
      </w:pPr>
      <w:r>
        <w:t xml:space="preserve">Learn more about robots from a webinar </w:t>
      </w:r>
      <w:proofErr w:type="gramStart"/>
      <w:r>
        <w:t xml:space="preserve">at  </w:t>
      </w:r>
      <w:proofErr w:type="gramEnd"/>
      <w:r w:rsidR="00A070C7">
        <w:fldChar w:fldCharType="begin"/>
      </w:r>
      <w:r>
        <w:instrText xml:space="preserve"> HYPERLINK "http://www.robotics.org" </w:instrText>
      </w:r>
      <w:r w:rsidR="00A070C7">
        <w:fldChar w:fldCharType="separate"/>
      </w:r>
      <w:proofErr w:type="spellStart"/>
      <w:r w:rsidRPr="00752BAD">
        <w:rPr>
          <w:rStyle w:val="Hyperlink"/>
        </w:rPr>
        <w:t>www.robotics.org</w:t>
      </w:r>
      <w:proofErr w:type="spellEnd"/>
      <w:r w:rsidR="00A070C7">
        <w:fldChar w:fldCharType="end"/>
      </w:r>
      <w:r>
        <w:t xml:space="preserve">   Please review</w:t>
      </w:r>
      <w:r w:rsidR="00761D2C">
        <w:t xml:space="preserve"> </w:t>
      </w:r>
      <w:r w:rsidR="0097047F">
        <w:t>topic with Dr. F. before doing</w:t>
      </w:r>
      <w:r w:rsidR="00033A11">
        <w:t>;</w:t>
      </w:r>
      <w:r w:rsidR="00761D2C">
        <w:t xml:space="preserve"> not for his approval but to assure there is a plan for </w:t>
      </w:r>
      <w:r w:rsidR="0097047F">
        <w:t>this</w:t>
      </w:r>
      <w:r w:rsidR="00761D2C">
        <w:t xml:space="preserve"> research.</w:t>
      </w:r>
    </w:p>
    <w:p w:rsidR="00CE4D6F" w:rsidRDefault="00CE4D6F" w:rsidP="0097047F">
      <w:pPr>
        <w:pStyle w:val="Subbulletlist"/>
        <w:numPr>
          <w:ilvl w:val="0"/>
          <w:numId w:val="5"/>
        </w:numPr>
        <w:ind w:right="0"/>
      </w:pPr>
      <w:r>
        <w:t xml:space="preserve">Learn more </w:t>
      </w:r>
      <w:r w:rsidR="008C15E9">
        <w:t>about _____</w:t>
      </w:r>
      <w:r>
        <w:t xml:space="preserve"> from a webinar</w:t>
      </w:r>
      <w:r w:rsidR="008C15E9">
        <w:t xml:space="preserve"> </w:t>
      </w:r>
      <w:proofErr w:type="gramStart"/>
      <w:r w:rsidR="008C15E9">
        <w:t>at  _</w:t>
      </w:r>
      <w:proofErr w:type="gramEnd"/>
      <w:r w:rsidR="008C15E9">
        <w:t>_____________</w:t>
      </w:r>
      <w:r>
        <w:t xml:space="preserve">  Please review</w:t>
      </w:r>
      <w:r w:rsidR="001F2FF5">
        <w:t xml:space="preserve"> topic with Dr. F. before doing to assure </w:t>
      </w:r>
      <w:r w:rsidR="003C3151">
        <w:t xml:space="preserve">this is a creditable webinar and </w:t>
      </w:r>
      <w:r w:rsidR="001F2FF5">
        <w:t>there is a plan for th</w:t>
      </w:r>
      <w:r w:rsidR="00033A11">
        <w:t>is</w:t>
      </w:r>
      <w:r w:rsidR="001F2FF5">
        <w:t xml:space="preserve"> research.</w:t>
      </w:r>
    </w:p>
    <w:p w:rsidR="00647AA7" w:rsidRDefault="00647AA7" w:rsidP="0097047F">
      <w:pPr>
        <w:pStyle w:val="Subbulletlist"/>
        <w:numPr>
          <w:ilvl w:val="0"/>
          <w:numId w:val="5"/>
        </w:numPr>
        <w:ind w:right="0"/>
      </w:pPr>
      <w:r>
        <w:t xml:space="preserve">Contact ACI Technologies near Philly Airport to see if they’ll give you a show and tell on new techniques for populating a circuit board   </w:t>
      </w:r>
      <w:r w:rsidRPr="006F4DB8">
        <w:t>https://www.aciusa.org/manu-proto.html</w:t>
      </w:r>
    </w:p>
    <w:p w:rsidR="00F053CD" w:rsidRDefault="00F053CD">
      <w:pPr>
        <w:tabs>
          <w:tab w:val="left" w:pos="450"/>
        </w:tabs>
        <w:rPr>
          <w:b/>
        </w:rPr>
      </w:pPr>
      <w:r>
        <w:rPr>
          <w:b/>
        </w:rPr>
        <w:t xml:space="preserve">5. More Depth on </w:t>
      </w:r>
      <w:proofErr w:type="gramStart"/>
      <w:r>
        <w:rPr>
          <w:b/>
        </w:rPr>
        <w:t>A</w:t>
      </w:r>
      <w:proofErr w:type="gramEnd"/>
      <w:r>
        <w:rPr>
          <w:b/>
        </w:rPr>
        <w:t xml:space="preserve"> Topic Covered in Manufacturing Processes</w:t>
      </w:r>
    </w:p>
    <w:p w:rsidR="00F432D3" w:rsidRDefault="00F432D3" w:rsidP="004F76C1">
      <w:pPr>
        <w:pStyle w:val="Subbulletlist"/>
        <w:numPr>
          <w:ilvl w:val="0"/>
          <w:numId w:val="8"/>
        </w:numPr>
        <w:tabs>
          <w:tab w:val="left" w:pos="360"/>
        </w:tabs>
        <w:spacing w:line="228" w:lineRule="auto"/>
        <w:ind w:right="0"/>
      </w:pPr>
      <w:r>
        <w:t xml:space="preserve">Explore </w:t>
      </w:r>
      <w:proofErr w:type="spellStart"/>
      <w:r>
        <w:t>CNC</w:t>
      </w:r>
      <w:proofErr w:type="spellEnd"/>
      <w:r>
        <w:t xml:space="preserve"> programming (g-code and Computer Aided Manufacturing).  Please review topic with Dr. F. before doing; not for his approval but to assure there is a plan for the research.</w:t>
      </w:r>
    </w:p>
    <w:p w:rsidR="0085220E" w:rsidRDefault="0085220E" w:rsidP="004F76C1">
      <w:pPr>
        <w:numPr>
          <w:ilvl w:val="0"/>
          <w:numId w:val="5"/>
        </w:numPr>
        <w:tabs>
          <w:tab w:val="left" w:pos="360"/>
        </w:tabs>
        <w:spacing w:line="228" w:lineRule="auto"/>
      </w:pPr>
      <w:r>
        <w:t>The “minimum feature size” in electronic chips continues to get smaller</w:t>
      </w:r>
      <w:r w:rsidR="0050478B">
        <w:t xml:space="preserve"> and smaller.</w:t>
      </w:r>
      <w:r>
        <w:t xml:space="preserve">  Research what the past </w:t>
      </w:r>
      <w:r w:rsidR="00BA48DC">
        <w:t>obstacles</w:t>
      </w:r>
      <w:r>
        <w:t xml:space="preserve"> wer</w:t>
      </w:r>
      <w:r w:rsidR="00BA48DC">
        <w:t>e to achieving smaller feature size</w:t>
      </w:r>
      <w:r w:rsidR="0041621D">
        <w:t>,</w:t>
      </w:r>
      <w:r w:rsidR="00BA48DC">
        <w:t xml:space="preserve"> how the obstacles were overcome</w:t>
      </w:r>
      <w:r w:rsidR="0041621D">
        <w:t xml:space="preserve"> and what the current obstacle is</w:t>
      </w:r>
      <w:r w:rsidR="00BA48DC">
        <w:t>.</w:t>
      </w:r>
    </w:p>
    <w:p w:rsidR="003A66AF" w:rsidRDefault="003A66AF" w:rsidP="003A66AF">
      <w:pPr>
        <w:numPr>
          <w:ilvl w:val="0"/>
          <w:numId w:val="5"/>
        </w:numPr>
        <w:tabs>
          <w:tab w:val="left" w:pos="360"/>
        </w:tabs>
        <w:spacing w:line="228" w:lineRule="auto"/>
      </w:pPr>
      <w:r>
        <w:t xml:space="preserve">Investigate the work to speedup of the rate parts </w:t>
      </w:r>
      <w:proofErr w:type="gramStart"/>
      <w:r>
        <w:t>can be made</w:t>
      </w:r>
      <w:proofErr w:type="gramEnd"/>
      <w:r>
        <w:t xml:space="preserve"> in Additive Mfg. so it can be more of a production method.</w:t>
      </w:r>
    </w:p>
    <w:p w:rsidR="00F053CD" w:rsidRDefault="00F053CD" w:rsidP="004F76C1">
      <w:pPr>
        <w:numPr>
          <w:ilvl w:val="0"/>
          <w:numId w:val="5"/>
        </w:numPr>
        <w:tabs>
          <w:tab w:val="left" w:pos="360"/>
        </w:tabs>
        <w:spacing w:line="228" w:lineRule="auto"/>
      </w:pPr>
      <w:proofErr w:type="gramStart"/>
      <w:r>
        <w:t>Weighing of packages; how to do it accurately and quickly.</w:t>
      </w:r>
      <w:proofErr w:type="gramEnd"/>
    </w:p>
    <w:p w:rsidR="00F432D3" w:rsidRPr="008C51F2" w:rsidRDefault="00F432D3" w:rsidP="004F76C1">
      <w:pPr>
        <w:pStyle w:val="Subbulletlist"/>
        <w:numPr>
          <w:ilvl w:val="0"/>
          <w:numId w:val="8"/>
        </w:numPr>
        <w:spacing w:line="228" w:lineRule="auto"/>
      </w:pPr>
      <w:r w:rsidRPr="008C51F2">
        <w:t>Learn more about Sustainable Energy or Manufacturing.</w:t>
      </w:r>
    </w:p>
    <w:p w:rsidR="00F432D3" w:rsidRDefault="00F432D3" w:rsidP="004F76C1">
      <w:pPr>
        <w:numPr>
          <w:ilvl w:val="0"/>
          <w:numId w:val="5"/>
        </w:numPr>
        <w:tabs>
          <w:tab w:val="left" w:pos="360"/>
        </w:tabs>
        <w:spacing w:line="228" w:lineRule="auto"/>
      </w:pPr>
      <w:r>
        <w:t xml:space="preserve">Build a Simulation </w:t>
      </w:r>
      <w:proofErr w:type="gramStart"/>
      <w:r>
        <w:t>model,</w:t>
      </w:r>
      <w:proofErr w:type="gramEnd"/>
      <w:r>
        <w:t xml:space="preserve"> see Ch. 33 System Simulation in Course Notes and Homework 9.</w:t>
      </w:r>
    </w:p>
    <w:p w:rsidR="00F053CD" w:rsidRDefault="00F053CD" w:rsidP="004F76C1">
      <w:pPr>
        <w:numPr>
          <w:ilvl w:val="0"/>
          <w:numId w:val="5"/>
        </w:numPr>
        <w:tabs>
          <w:tab w:val="left" w:pos="360"/>
        </w:tabs>
        <w:spacing w:line="228" w:lineRule="auto"/>
      </w:pPr>
      <w:r>
        <w:t>Study web coating operations-techniques and problems or investigate fluid mechanics of a web coating operation.</w:t>
      </w:r>
    </w:p>
    <w:p w:rsidR="00F053CD" w:rsidRDefault="00F053CD" w:rsidP="004F76C1">
      <w:pPr>
        <w:numPr>
          <w:ilvl w:val="0"/>
          <w:numId w:val="5"/>
        </w:numPr>
        <w:tabs>
          <w:tab w:val="left" w:pos="360"/>
        </w:tabs>
        <w:spacing w:line="228" w:lineRule="auto"/>
      </w:pPr>
      <w:r>
        <w:t>Inspect and report on web handling (and printing) at the News Journal or other printing plant.</w:t>
      </w:r>
    </w:p>
    <w:p w:rsidR="00F053CD" w:rsidRDefault="00F053CD" w:rsidP="004F76C1">
      <w:pPr>
        <w:numPr>
          <w:ilvl w:val="0"/>
          <w:numId w:val="5"/>
        </w:numPr>
        <w:tabs>
          <w:tab w:val="left" w:pos="360"/>
        </w:tabs>
        <w:spacing w:line="228" w:lineRule="auto"/>
      </w:pPr>
      <w:r>
        <w:t>Investigate web handli</w:t>
      </w:r>
      <w:r w:rsidR="00890486">
        <w:t xml:space="preserve">ng basics (textbook, article [sources in </w:t>
      </w:r>
      <w:r>
        <w:t>Chapter 2</w:t>
      </w:r>
      <w:r w:rsidR="008C51F2">
        <w:t>2</w:t>
      </w:r>
      <w:r w:rsidR="009F1772">
        <w:t>]</w:t>
      </w:r>
      <w:r w:rsidR="00B93E49">
        <w:t xml:space="preserve"> or tour of web handling plant </w:t>
      </w:r>
      <w:r w:rsidR="00890486">
        <w:t>[</w:t>
      </w:r>
      <w:proofErr w:type="spellStart"/>
      <w:r w:rsidR="00890486">
        <w:t>NewsJournal</w:t>
      </w:r>
      <w:proofErr w:type="spellEnd"/>
      <w:r w:rsidR="009F1772">
        <w:t>?]</w:t>
      </w:r>
      <w:r>
        <w:t>).</w:t>
      </w:r>
    </w:p>
    <w:p w:rsidR="00F053CD" w:rsidRDefault="00F053CD" w:rsidP="004F76C1">
      <w:pPr>
        <w:numPr>
          <w:ilvl w:val="0"/>
          <w:numId w:val="5"/>
        </w:numPr>
        <w:tabs>
          <w:tab w:val="left" w:pos="360"/>
        </w:tabs>
        <w:spacing w:line="228" w:lineRule="auto"/>
      </w:pPr>
      <w:r>
        <w:t>Learn more about Food Processing (manufacturing) from TV Show “Unwrapped” on the Food Channel</w:t>
      </w:r>
    </w:p>
    <w:p w:rsidR="00F053CD" w:rsidRDefault="00F053CD" w:rsidP="004F76C1">
      <w:pPr>
        <w:numPr>
          <w:ilvl w:val="0"/>
          <w:numId w:val="5"/>
        </w:numPr>
        <w:tabs>
          <w:tab w:val="left" w:pos="360"/>
        </w:tabs>
        <w:spacing w:line="228" w:lineRule="auto"/>
      </w:pPr>
      <w:r>
        <w:t>Study the application of a ME Fundamental in Food Processing (or other manufacturing process)</w:t>
      </w:r>
    </w:p>
    <w:p w:rsidR="00F053CD" w:rsidRDefault="00F053CD" w:rsidP="004F76C1">
      <w:pPr>
        <w:numPr>
          <w:ilvl w:val="0"/>
          <w:numId w:val="5"/>
        </w:numPr>
        <w:tabs>
          <w:tab w:val="left" w:pos="360"/>
        </w:tabs>
        <w:spacing w:line="228" w:lineRule="auto"/>
        <w:ind w:right="-144"/>
      </w:pPr>
      <w:r>
        <w:t>Use infinite long cylinder heat transfer theory (</w:t>
      </w:r>
      <w:proofErr w:type="spellStart"/>
      <w:r>
        <w:t>Heisler</w:t>
      </w:r>
      <w:proofErr w:type="spellEnd"/>
      <w:r>
        <w:t xml:space="preserve">) to determine can heating time so food is at X </w:t>
      </w:r>
      <w:proofErr w:type="gramStart"/>
      <w:r>
        <w:t>temp</w:t>
      </w:r>
      <w:proofErr w:type="gramEnd"/>
      <w:r>
        <w:t xml:space="preserve">. </w:t>
      </w:r>
      <w:proofErr w:type="gramStart"/>
      <w:r>
        <w:t>for</w:t>
      </w:r>
      <w:proofErr w:type="gramEnd"/>
      <w:r>
        <w:t xml:space="preserve"> Y time.</w:t>
      </w:r>
    </w:p>
    <w:p w:rsidR="00F053CD" w:rsidRDefault="00F053CD" w:rsidP="004F76C1">
      <w:pPr>
        <w:numPr>
          <w:ilvl w:val="0"/>
          <w:numId w:val="5"/>
        </w:numPr>
        <w:tabs>
          <w:tab w:val="left" w:pos="360"/>
        </w:tabs>
        <w:spacing w:line="228" w:lineRule="auto"/>
      </w:pPr>
      <w:r>
        <w:t>Study and document clean room design for the pharmaceutical or microelectronic industry.</w:t>
      </w:r>
    </w:p>
    <w:p w:rsidR="004B3F58" w:rsidRDefault="004B3F58" w:rsidP="004F76C1">
      <w:pPr>
        <w:numPr>
          <w:ilvl w:val="0"/>
          <w:numId w:val="5"/>
        </w:numPr>
        <w:tabs>
          <w:tab w:val="left" w:pos="360"/>
        </w:tabs>
        <w:spacing w:line="228" w:lineRule="auto"/>
      </w:pPr>
      <w:r>
        <w:t>Investigate the Mechanical Engineer’s role in the design and/or manufacturing of medical devices.</w:t>
      </w:r>
    </w:p>
    <w:p w:rsidR="006F1F3E" w:rsidRDefault="006F1F3E" w:rsidP="004F76C1">
      <w:pPr>
        <w:numPr>
          <w:ilvl w:val="0"/>
          <w:numId w:val="5"/>
        </w:numPr>
        <w:tabs>
          <w:tab w:val="left" w:pos="360"/>
        </w:tabs>
        <w:spacing w:line="228" w:lineRule="auto"/>
      </w:pPr>
      <w:r>
        <w:t>Learn how new processes with lower impurities in steels the increased fatigue life of ball/roller bearings.</w:t>
      </w:r>
    </w:p>
    <w:p w:rsidR="00F053CD" w:rsidRDefault="00F053CD" w:rsidP="004F76C1">
      <w:pPr>
        <w:numPr>
          <w:ilvl w:val="0"/>
          <w:numId w:val="5"/>
        </w:numPr>
        <w:tabs>
          <w:tab w:val="left" w:pos="360"/>
        </w:tabs>
        <w:spacing w:line="228" w:lineRule="auto"/>
      </w:pPr>
      <w:r>
        <w:t>Investigate the contact pressure between a pair of contacting rolls, as in steel rolling or paper making presses.</w:t>
      </w:r>
    </w:p>
    <w:p w:rsidR="00F053CD" w:rsidRDefault="00F053CD" w:rsidP="004F76C1">
      <w:pPr>
        <w:numPr>
          <w:ilvl w:val="0"/>
          <w:numId w:val="5"/>
        </w:numPr>
        <w:tabs>
          <w:tab w:val="left" w:pos="360"/>
        </w:tabs>
        <w:spacing w:line="228" w:lineRule="auto"/>
      </w:pPr>
      <w:r>
        <w:t>Investigate the heat transfer and evaporation in paper making dryers.</w:t>
      </w:r>
    </w:p>
    <w:p w:rsidR="00EB5FAE" w:rsidRDefault="00035A14" w:rsidP="004F76C1">
      <w:pPr>
        <w:numPr>
          <w:ilvl w:val="0"/>
          <w:numId w:val="5"/>
        </w:numPr>
        <w:tabs>
          <w:tab w:val="left" w:pos="360"/>
        </w:tabs>
        <w:spacing w:line="228" w:lineRule="auto"/>
      </w:pPr>
      <w:r>
        <w:t xml:space="preserve">Find out why the Auto Industry </w:t>
      </w:r>
      <w:r w:rsidR="00EB5FAE">
        <w:t>left Detroit and moved to South (</w:t>
      </w:r>
      <w:proofErr w:type="gramStart"/>
      <w:r w:rsidR="00521DEC">
        <w:t>what’s</w:t>
      </w:r>
      <w:proofErr w:type="gramEnd"/>
      <w:r w:rsidR="00521DEC">
        <w:t xml:space="preserve"> </w:t>
      </w:r>
      <w:r w:rsidR="00883C52">
        <w:t xml:space="preserve">the </w:t>
      </w:r>
      <w:r w:rsidR="00EB5FAE">
        <w:t>b</w:t>
      </w:r>
      <w:r w:rsidR="00883C52">
        <w:t xml:space="preserve">asis of </w:t>
      </w:r>
      <w:r w:rsidR="00EB5FAE" w:rsidRPr="00EB5FAE">
        <w:rPr>
          <w:i/>
        </w:rPr>
        <w:t>Detroit South</w:t>
      </w:r>
      <w:r w:rsidR="00521DEC">
        <w:rPr>
          <w:i/>
        </w:rPr>
        <w:t>?</w:t>
      </w:r>
      <w:r w:rsidR="00521DEC">
        <w:t>)</w:t>
      </w:r>
    </w:p>
    <w:p w:rsidR="00F053CD" w:rsidRDefault="00F053CD" w:rsidP="004F76C1">
      <w:pPr>
        <w:numPr>
          <w:ilvl w:val="0"/>
          <w:numId w:val="5"/>
        </w:numPr>
        <w:tabs>
          <w:tab w:val="left" w:pos="360"/>
        </w:tabs>
        <w:spacing w:line="228" w:lineRule="auto"/>
        <w:ind w:left="331"/>
      </w:pPr>
      <w:r>
        <w:t>Investigate how simple fixtures can make low-medium quantity manual operations more labor efficient.  (For example, fixtures for cutting and assembling plastic pipe for a shower chair for the handicapped.)</w:t>
      </w:r>
    </w:p>
    <w:p w:rsidR="00F053CD" w:rsidRDefault="00F053CD" w:rsidP="004F76C1">
      <w:pPr>
        <w:numPr>
          <w:ilvl w:val="0"/>
          <w:numId w:val="5"/>
        </w:numPr>
        <w:tabs>
          <w:tab w:val="left" w:pos="360"/>
        </w:tabs>
        <w:spacing w:line="228" w:lineRule="auto"/>
      </w:pPr>
      <w:r>
        <w:t>Make an ergonomic assessment of a manufacturing operation; point out insufficient operations and offer suggestions.</w:t>
      </w:r>
    </w:p>
    <w:p w:rsidR="00F053CD" w:rsidRDefault="00F053CD" w:rsidP="004F76C1">
      <w:pPr>
        <w:numPr>
          <w:ilvl w:val="0"/>
          <w:numId w:val="5"/>
        </w:numPr>
        <w:tabs>
          <w:tab w:val="left" w:pos="360"/>
        </w:tabs>
        <w:spacing w:line="228" w:lineRule="auto"/>
        <w:ind w:left="180" w:firstLine="0"/>
      </w:pPr>
      <w:r>
        <w:t>Investigate the use of PLC’s in manufacturing for sequence control (automatic controls).</w:t>
      </w:r>
      <w:r w:rsidR="006D5083">
        <w:t xml:space="preserve">  Use </w:t>
      </w:r>
      <w:proofErr w:type="spellStart"/>
      <w:r w:rsidR="006D5083">
        <w:t>LogixPro</w:t>
      </w:r>
      <w:proofErr w:type="spellEnd"/>
      <w:r w:rsidR="006D5083">
        <w:t>, see Ch. 17</w:t>
      </w:r>
      <w:r w:rsidR="00C26CD7">
        <w:t>.</w:t>
      </w:r>
    </w:p>
    <w:p w:rsidR="008C51F2" w:rsidRPr="008C51F2" w:rsidRDefault="008C51F2" w:rsidP="004F76C1">
      <w:pPr>
        <w:pStyle w:val="Subbulletlist"/>
        <w:numPr>
          <w:ilvl w:val="0"/>
          <w:numId w:val="5"/>
        </w:numPr>
        <w:spacing w:line="228" w:lineRule="auto"/>
      </w:pPr>
      <w:r w:rsidRPr="008C51F2">
        <w:t xml:space="preserve">Learn how the </w:t>
      </w:r>
      <w:proofErr w:type="spellStart"/>
      <w:r w:rsidRPr="008C51F2">
        <w:t>LabV</w:t>
      </w:r>
      <w:r w:rsidR="000E5D47">
        <w:t>IEW</w:t>
      </w:r>
      <w:proofErr w:type="spellEnd"/>
      <w:r w:rsidRPr="008C51F2">
        <w:t xml:space="preserve"> program by National Instruments can be used to control processes</w:t>
      </w:r>
      <w:r w:rsidR="00C26CD7">
        <w:t>.</w:t>
      </w:r>
    </w:p>
    <w:p w:rsidR="00F053CD" w:rsidRDefault="00F053CD" w:rsidP="004F76C1">
      <w:pPr>
        <w:numPr>
          <w:ilvl w:val="0"/>
          <w:numId w:val="5"/>
        </w:numPr>
        <w:tabs>
          <w:tab w:val="left" w:pos="360"/>
        </w:tabs>
        <w:spacing w:line="228" w:lineRule="auto"/>
      </w:pPr>
      <w:r>
        <w:t>Investigate the work in developing lead free solder for electronic circuit boards and connectors.</w:t>
      </w:r>
    </w:p>
    <w:p w:rsidR="00F053CD" w:rsidRDefault="00F053CD" w:rsidP="004F76C1">
      <w:pPr>
        <w:numPr>
          <w:ilvl w:val="0"/>
          <w:numId w:val="5"/>
        </w:numPr>
        <w:tabs>
          <w:tab w:val="left" w:pos="360"/>
        </w:tabs>
        <w:spacing w:line="228" w:lineRule="auto"/>
      </w:pPr>
      <w:r>
        <w:t>Conduct the Deming Funnel Experiment or the Deming Red Bead Experiment (simulates how it feels to be a worker trying to make a quality product with a process which can’t produce quality and having the management blame you)</w:t>
      </w:r>
    </w:p>
    <w:p w:rsidR="00F053CD" w:rsidRDefault="00F053CD" w:rsidP="004F76C1">
      <w:pPr>
        <w:numPr>
          <w:ilvl w:val="0"/>
          <w:numId w:val="5"/>
        </w:numPr>
        <w:tabs>
          <w:tab w:val="left" w:pos="360"/>
        </w:tabs>
        <w:spacing w:line="228" w:lineRule="auto"/>
        <w:ind w:left="180" w:firstLine="0"/>
      </w:pPr>
      <w:r>
        <w:t>Investigate the mfg. issues in recycling plastics, cars, computers, paper or __.  (mfg., to consumer &amp; back thru mfg.)</w:t>
      </w:r>
    </w:p>
    <w:p w:rsidR="00F053CD" w:rsidRDefault="00F053CD" w:rsidP="004F76C1">
      <w:pPr>
        <w:numPr>
          <w:ilvl w:val="0"/>
          <w:numId w:val="5"/>
        </w:numPr>
        <w:tabs>
          <w:tab w:val="left" w:pos="360"/>
        </w:tabs>
        <w:spacing w:line="228" w:lineRule="auto"/>
        <w:ind w:left="180" w:firstLine="0"/>
      </w:pPr>
      <w:r>
        <w:t xml:space="preserve">Investigate graduate schools in Manufacturing Engineering; what are the hot programs, hot schools? </w:t>
      </w:r>
    </w:p>
    <w:p w:rsidR="00F053CD" w:rsidRDefault="00F053CD" w:rsidP="004F76C1">
      <w:pPr>
        <w:numPr>
          <w:ilvl w:val="0"/>
          <w:numId w:val="5"/>
        </w:numPr>
        <w:tabs>
          <w:tab w:val="left" w:pos="360"/>
        </w:tabs>
        <w:spacing w:line="228" w:lineRule="auto"/>
        <w:ind w:right="-360"/>
      </w:pPr>
      <w:r>
        <w:t>Investigate a topic o</w:t>
      </w:r>
      <w:r w:rsidR="00E10C9D">
        <w:t xml:space="preserve">f interest from trade magazine: </w:t>
      </w:r>
      <w:proofErr w:type="spellStart"/>
      <w:r w:rsidR="00576EA9">
        <w:t>3D</w:t>
      </w:r>
      <w:proofErr w:type="spellEnd"/>
      <w:r w:rsidR="00576EA9">
        <w:t xml:space="preserve"> Printing</w:t>
      </w:r>
      <w:r>
        <w:t xml:space="preserve">, </w:t>
      </w:r>
      <w:r w:rsidR="00576EA9">
        <w:t xml:space="preserve">Machine Vision, </w:t>
      </w:r>
      <w:r w:rsidR="00E10C9D">
        <w:t>Wafer Making</w:t>
      </w:r>
      <w:r>
        <w:t>, Assembly, etc</w:t>
      </w:r>
      <w:proofErr w:type="gramStart"/>
      <w:r>
        <w:t>. )</w:t>
      </w:r>
      <w:proofErr w:type="gramEnd"/>
    </w:p>
    <w:p w:rsidR="002C59FD" w:rsidRDefault="002C59FD" w:rsidP="004F76C1">
      <w:pPr>
        <w:numPr>
          <w:ilvl w:val="0"/>
          <w:numId w:val="5"/>
        </w:numPr>
        <w:tabs>
          <w:tab w:val="left" w:pos="360"/>
        </w:tabs>
        <w:spacing w:line="228" w:lineRule="auto"/>
      </w:pPr>
      <w:r>
        <w:t>How do they make aluminum beverage cans with uniform thin walls?</w:t>
      </w:r>
      <w:r w:rsidRPr="002C59FD">
        <w:t xml:space="preserve"> </w:t>
      </w:r>
    </w:p>
    <w:p w:rsidR="004B3F58" w:rsidRDefault="002C59FD" w:rsidP="004F76C1">
      <w:pPr>
        <w:numPr>
          <w:ilvl w:val="0"/>
          <w:numId w:val="5"/>
        </w:numPr>
        <w:tabs>
          <w:tab w:val="left" w:pos="360"/>
        </w:tabs>
        <w:spacing w:line="228" w:lineRule="auto"/>
      </w:pPr>
      <w:r>
        <w:t>Learn how a manufacturing plant is designed (laid out</w:t>
      </w:r>
      <w:r w:rsidR="009C1DEA">
        <w:t>)</w:t>
      </w:r>
      <w:r w:rsidR="009C11B1">
        <w:t xml:space="preserve"> </w:t>
      </w:r>
      <w:r w:rsidR="009C1DEA">
        <w:t>(</w:t>
      </w:r>
      <w:r w:rsidR="009C11B1">
        <w:t xml:space="preserve">I have some resource info from a </w:t>
      </w:r>
      <w:r w:rsidR="009C1DEA">
        <w:t>grad student</w:t>
      </w:r>
      <w:r>
        <w:t>).</w:t>
      </w:r>
      <w:r w:rsidRPr="002C59FD">
        <w:t xml:space="preserve"> </w:t>
      </w:r>
    </w:p>
    <w:sectPr w:rsidR="004B3F58" w:rsidSect="00576EB9">
      <w:footerReference w:type="default" r:id="rId16"/>
      <w:headerReference w:type="first" r:id="rId17"/>
      <w:type w:val="continuous"/>
      <w:pgSz w:w="12240" w:h="15840" w:code="1"/>
      <w:pgMar w:top="720" w:right="864" w:bottom="720" w:left="1296" w:header="720" w:footer="432" w:gutter="0"/>
      <w:pgNumType w:start="1" w:chapStyle="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907" w:rsidRDefault="00613907">
      <w:r>
        <w:separator/>
      </w:r>
    </w:p>
  </w:endnote>
  <w:endnote w:type="continuationSeparator" w:id="0">
    <w:p w:rsidR="00613907" w:rsidRDefault="006139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Header"/>
      <w:tabs>
        <w:tab w:val="clear" w:pos="8640"/>
        <w:tab w:val="right" w:pos="97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907" w:rsidRDefault="00613907">
      <w:r>
        <w:separator/>
      </w:r>
    </w:p>
  </w:footnote>
  <w:footnote w:type="continuationSeparator" w:id="0">
    <w:p w:rsidR="00613907" w:rsidRDefault="006139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Header"/>
      <w:jc w:val="right"/>
    </w:pPr>
    <w:r>
      <w:t xml:space="preserve">Page </w:t>
    </w:r>
    <w:r w:rsidR="00023247">
      <w:t>G</w:t>
    </w:r>
    <w:r>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Header"/>
      <w:ind w:right="360"/>
      <w:jc w:val="right"/>
    </w:pPr>
    <w:r>
      <w:rPr>
        <w:rStyle w:val="PageNumber"/>
      </w:rPr>
      <w:t xml:space="preserve">Page </w:t>
    </w:r>
    <w:r w:rsidR="00023247">
      <w:rPr>
        <w:rStyle w:val="PageNumber"/>
      </w:rPr>
      <w:t>G</w:t>
    </w:r>
    <w:r>
      <w:rPr>
        <w:rStyle w:val="PageNumber"/>
      </w:rPr>
      <w:t>-2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F053C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3CD" w:rsidRDefault="00A070C7">
    <w:pPr>
      <w:pStyle w:val="Header"/>
      <w:jc w:val="right"/>
    </w:pPr>
    <w:r>
      <w:rPr>
        <w:rStyle w:val="PageNumber"/>
      </w:rPr>
      <w:fldChar w:fldCharType="begin"/>
    </w:r>
    <w:r w:rsidR="00F053CD">
      <w:rPr>
        <w:rStyle w:val="PageNumber"/>
      </w:rPr>
      <w:instrText xml:space="preserve"> PAGE </w:instrText>
    </w:r>
    <w:r>
      <w:rPr>
        <w:rStyle w:val="PageNumber"/>
      </w:rPr>
      <w:fldChar w:fldCharType="separate"/>
    </w:r>
    <w:r w:rsidR="00F053CD">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7D4D070"/>
    <w:lvl w:ilvl="0">
      <w:numFmt w:val="decimal"/>
      <w:pStyle w:val="Subbulletlist"/>
      <w:lvlText w:val="*"/>
      <w:lvlJc w:val="left"/>
    </w:lvl>
  </w:abstractNum>
  <w:abstractNum w:abstractNumId="1">
    <w:nsid w:val="212968AA"/>
    <w:multiLevelType w:val="singleLevel"/>
    <w:tmpl w:val="81E00E40"/>
    <w:lvl w:ilvl="0">
      <w:start w:val="1"/>
      <w:numFmt w:val="decimal"/>
      <w:pStyle w:val="Referencessubheadernumberlist"/>
      <w:lvlText w:val="%1. "/>
      <w:legacy w:legacy="1" w:legacySpace="0" w:legacyIndent="360"/>
      <w:lvlJc w:val="left"/>
      <w:pPr>
        <w:ind w:left="540" w:hanging="360"/>
      </w:pPr>
      <w:rPr>
        <w:rFonts w:ascii="Times New Roman" w:hAnsi="Times New Roman" w:hint="default"/>
        <w:b w:val="0"/>
        <w:i w:val="0"/>
        <w:color w:val="000000"/>
        <w:sz w:val="20"/>
        <w:u w:val="none"/>
      </w:rPr>
    </w:lvl>
  </w:abstractNum>
  <w:abstractNum w:abstractNumId="2">
    <w:nsid w:val="26F369B0"/>
    <w:multiLevelType w:val="hybridMultilevel"/>
    <w:tmpl w:val="12F6EA9A"/>
    <w:lvl w:ilvl="0" w:tplc="DFB231DC">
      <w:start w:val="7"/>
      <w:numFmt w:val="upperLetter"/>
      <w:pStyle w:val="Heading1"/>
      <w:lvlText w:val="Appendix %1"/>
      <w:lvlJc w:val="left"/>
      <w:pPr>
        <w:tabs>
          <w:tab w:val="num" w:pos="2160"/>
        </w:tabs>
        <w:ind w:left="792" w:hanging="432"/>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1A4831"/>
    <w:multiLevelType w:val="singleLevel"/>
    <w:tmpl w:val="F88805FC"/>
    <w:lvl w:ilvl="0">
      <w:start w:val="1"/>
      <w:numFmt w:val="decimal"/>
      <w:pStyle w:val="Mainnumberedlistdiscquestions"/>
      <w:lvlText w:val="%1."/>
      <w:legacy w:legacy="1" w:legacySpace="0" w:legacyIndent="360"/>
      <w:lvlJc w:val="left"/>
      <w:pPr>
        <w:ind w:left="360" w:hanging="360"/>
      </w:pPr>
    </w:lvl>
  </w:abstractNum>
  <w:abstractNum w:abstractNumId="4">
    <w:nsid w:val="522923EE"/>
    <w:multiLevelType w:val="hybridMultilevel"/>
    <w:tmpl w:val="7E18C3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lvlOverride w:ilvl="0">
      <w:lvl w:ilvl="0">
        <w:start w:val="1"/>
        <w:numFmt w:val="bullet"/>
        <w:pStyle w:val="Subbulletlist"/>
        <w:lvlText w:val=""/>
        <w:legacy w:legacy="1" w:legacySpace="0" w:legacyIndent="144"/>
        <w:lvlJc w:val="left"/>
        <w:pPr>
          <w:ind w:left="414" w:hanging="144"/>
        </w:pPr>
        <w:rPr>
          <w:rFonts w:ascii="Symbol" w:hAnsi="Symbol" w:hint="default"/>
        </w:rPr>
      </w:lvl>
    </w:lvlOverride>
  </w:num>
  <w:num w:numId="5">
    <w:abstractNumId w:val="0"/>
    <w:lvlOverride w:ilvl="0">
      <w:lvl w:ilvl="0">
        <w:start w:val="1"/>
        <w:numFmt w:val="bullet"/>
        <w:pStyle w:val="Subbulletlist"/>
        <w:lvlText w:val=""/>
        <w:legacy w:legacy="1" w:legacySpace="0" w:legacyIndent="144"/>
        <w:lvlJc w:val="left"/>
        <w:pPr>
          <w:ind w:left="324" w:hanging="144"/>
        </w:pPr>
        <w:rPr>
          <w:rFonts w:ascii="Symbol" w:hAnsi="Symbol" w:hint="default"/>
        </w:rPr>
      </w:lvl>
    </w:lvlOverride>
  </w:num>
  <w:num w:numId="6">
    <w:abstractNumId w:val="4"/>
  </w:num>
  <w:num w:numId="7">
    <w:abstractNumId w:val="0"/>
    <w:lvlOverride w:ilvl="0">
      <w:lvl w:ilvl="0">
        <w:numFmt w:val="bullet"/>
        <w:pStyle w:val="Subbulletlist"/>
        <w:lvlText w:val=""/>
        <w:legacy w:legacy="1" w:legacySpace="0" w:legacyIndent="144"/>
        <w:lvlJc w:val="left"/>
        <w:pPr>
          <w:ind w:left="324" w:hanging="144"/>
        </w:pPr>
        <w:rPr>
          <w:rFonts w:ascii="Symbol" w:hAnsi="Symbol" w:hint="default"/>
        </w:rPr>
      </w:lvl>
    </w:lvlOverride>
  </w:num>
  <w:num w:numId="8">
    <w:abstractNumId w:val="0"/>
    <w:lvlOverride w:ilvl="0">
      <w:lvl w:ilvl="0">
        <w:numFmt w:val="bullet"/>
        <w:pStyle w:val="Subbulletlist"/>
        <w:lvlText w:val=""/>
        <w:legacy w:legacy="1" w:legacySpace="0" w:legacyIndent="144"/>
        <w:lvlJc w:val="left"/>
        <w:pPr>
          <w:ind w:left="324" w:hanging="144"/>
        </w:pPr>
        <w:rPr>
          <w:rFonts w:ascii="Symbol" w:hAnsi="Symbol" w:hint="default"/>
        </w:rPr>
      </w:lvl>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mirrorMargins/>
  <w:proofState w:spelling="clean" w:grammar="clean"/>
  <w:attachedTemplate r:id="rId1"/>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0E11AA"/>
    <w:rsid w:val="00023247"/>
    <w:rsid w:val="00033A11"/>
    <w:rsid w:val="00035A14"/>
    <w:rsid w:val="00070DD7"/>
    <w:rsid w:val="00072C39"/>
    <w:rsid w:val="00094E7C"/>
    <w:rsid w:val="000A6995"/>
    <w:rsid w:val="000E11AA"/>
    <w:rsid w:val="000E5D47"/>
    <w:rsid w:val="000F6B75"/>
    <w:rsid w:val="0012546B"/>
    <w:rsid w:val="001259BA"/>
    <w:rsid w:val="00140C4B"/>
    <w:rsid w:val="00142FF0"/>
    <w:rsid w:val="00171BC3"/>
    <w:rsid w:val="00171ECE"/>
    <w:rsid w:val="00175ED6"/>
    <w:rsid w:val="001B7749"/>
    <w:rsid w:val="001F15F9"/>
    <w:rsid w:val="001F2FF5"/>
    <w:rsid w:val="002408C7"/>
    <w:rsid w:val="0024347D"/>
    <w:rsid w:val="00267483"/>
    <w:rsid w:val="00270C5D"/>
    <w:rsid w:val="002813D1"/>
    <w:rsid w:val="00291EC3"/>
    <w:rsid w:val="002A22D6"/>
    <w:rsid w:val="002B158F"/>
    <w:rsid w:val="002C38C2"/>
    <w:rsid w:val="002C59FD"/>
    <w:rsid w:val="002F5D25"/>
    <w:rsid w:val="00303F59"/>
    <w:rsid w:val="00313ED5"/>
    <w:rsid w:val="00314325"/>
    <w:rsid w:val="00326C40"/>
    <w:rsid w:val="003408FA"/>
    <w:rsid w:val="00347E60"/>
    <w:rsid w:val="00367DD1"/>
    <w:rsid w:val="00371E73"/>
    <w:rsid w:val="003924E4"/>
    <w:rsid w:val="00396533"/>
    <w:rsid w:val="003A66AF"/>
    <w:rsid w:val="003B59FA"/>
    <w:rsid w:val="003C1DC6"/>
    <w:rsid w:val="003C3151"/>
    <w:rsid w:val="003E0507"/>
    <w:rsid w:val="003E2341"/>
    <w:rsid w:val="0041621D"/>
    <w:rsid w:val="00425B41"/>
    <w:rsid w:val="00425DAA"/>
    <w:rsid w:val="00434DCD"/>
    <w:rsid w:val="00492886"/>
    <w:rsid w:val="004972C5"/>
    <w:rsid w:val="004B3F58"/>
    <w:rsid w:val="004C4FAE"/>
    <w:rsid w:val="004F230A"/>
    <w:rsid w:val="004F385B"/>
    <w:rsid w:val="004F76C1"/>
    <w:rsid w:val="0050478B"/>
    <w:rsid w:val="00512AF1"/>
    <w:rsid w:val="00517E52"/>
    <w:rsid w:val="00521DEC"/>
    <w:rsid w:val="00536794"/>
    <w:rsid w:val="005439B7"/>
    <w:rsid w:val="00562697"/>
    <w:rsid w:val="00576EA9"/>
    <w:rsid w:val="00576EB9"/>
    <w:rsid w:val="00586881"/>
    <w:rsid w:val="005912AA"/>
    <w:rsid w:val="005B294C"/>
    <w:rsid w:val="005C25CD"/>
    <w:rsid w:val="005C3CB4"/>
    <w:rsid w:val="005E52C9"/>
    <w:rsid w:val="0061007A"/>
    <w:rsid w:val="00613907"/>
    <w:rsid w:val="00622438"/>
    <w:rsid w:val="00623A9A"/>
    <w:rsid w:val="006364E7"/>
    <w:rsid w:val="006473DD"/>
    <w:rsid w:val="006479B1"/>
    <w:rsid w:val="00647AA7"/>
    <w:rsid w:val="006D5083"/>
    <w:rsid w:val="006D7DBB"/>
    <w:rsid w:val="006F1F3E"/>
    <w:rsid w:val="006F4DB8"/>
    <w:rsid w:val="007003AA"/>
    <w:rsid w:val="007402FC"/>
    <w:rsid w:val="00741B0D"/>
    <w:rsid w:val="00745CE7"/>
    <w:rsid w:val="00755D55"/>
    <w:rsid w:val="00761D2C"/>
    <w:rsid w:val="00762B75"/>
    <w:rsid w:val="0076543F"/>
    <w:rsid w:val="007B324A"/>
    <w:rsid w:val="007B617F"/>
    <w:rsid w:val="007F1A9A"/>
    <w:rsid w:val="007F4DC8"/>
    <w:rsid w:val="00802012"/>
    <w:rsid w:val="0085220E"/>
    <w:rsid w:val="00856CA8"/>
    <w:rsid w:val="00883C52"/>
    <w:rsid w:val="00890486"/>
    <w:rsid w:val="00890AFC"/>
    <w:rsid w:val="008A4BF0"/>
    <w:rsid w:val="008A73E9"/>
    <w:rsid w:val="008C15E9"/>
    <w:rsid w:val="008C51F2"/>
    <w:rsid w:val="008C78F4"/>
    <w:rsid w:val="00902B5A"/>
    <w:rsid w:val="009224DE"/>
    <w:rsid w:val="00927B95"/>
    <w:rsid w:val="0093105F"/>
    <w:rsid w:val="00934762"/>
    <w:rsid w:val="00936D29"/>
    <w:rsid w:val="00951C7C"/>
    <w:rsid w:val="00952E94"/>
    <w:rsid w:val="0097047F"/>
    <w:rsid w:val="0097234D"/>
    <w:rsid w:val="009765F4"/>
    <w:rsid w:val="00984DC3"/>
    <w:rsid w:val="00987E86"/>
    <w:rsid w:val="009B1835"/>
    <w:rsid w:val="009B74DA"/>
    <w:rsid w:val="009C11B1"/>
    <w:rsid w:val="009C1DEA"/>
    <w:rsid w:val="009D369B"/>
    <w:rsid w:val="009D6041"/>
    <w:rsid w:val="009E3976"/>
    <w:rsid w:val="009F1772"/>
    <w:rsid w:val="00A029A7"/>
    <w:rsid w:val="00A070C7"/>
    <w:rsid w:val="00A478FB"/>
    <w:rsid w:val="00A93E3A"/>
    <w:rsid w:val="00A9639C"/>
    <w:rsid w:val="00B45880"/>
    <w:rsid w:val="00B50564"/>
    <w:rsid w:val="00B77BF5"/>
    <w:rsid w:val="00B93E49"/>
    <w:rsid w:val="00BA48DC"/>
    <w:rsid w:val="00BC36C7"/>
    <w:rsid w:val="00BC4A60"/>
    <w:rsid w:val="00BD053C"/>
    <w:rsid w:val="00BE5956"/>
    <w:rsid w:val="00C26CD7"/>
    <w:rsid w:val="00C27CDB"/>
    <w:rsid w:val="00C313ED"/>
    <w:rsid w:val="00CA0803"/>
    <w:rsid w:val="00CA16EE"/>
    <w:rsid w:val="00CA5EB7"/>
    <w:rsid w:val="00CC07BF"/>
    <w:rsid w:val="00CD73EB"/>
    <w:rsid w:val="00CE4D6F"/>
    <w:rsid w:val="00D375B0"/>
    <w:rsid w:val="00D41ED2"/>
    <w:rsid w:val="00D458E2"/>
    <w:rsid w:val="00D52485"/>
    <w:rsid w:val="00D61D35"/>
    <w:rsid w:val="00D71C3A"/>
    <w:rsid w:val="00D81C64"/>
    <w:rsid w:val="00DC1C09"/>
    <w:rsid w:val="00DF2B97"/>
    <w:rsid w:val="00DF4520"/>
    <w:rsid w:val="00E10C9D"/>
    <w:rsid w:val="00E35035"/>
    <w:rsid w:val="00E52FEB"/>
    <w:rsid w:val="00E8778E"/>
    <w:rsid w:val="00E9240F"/>
    <w:rsid w:val="00EB2DEB"/>
    <w:rsid w:val="00EB5FAE"/>
    <w:rsid w:val="00EC2B98"/>
    <w:rsid w:val="00EC59B2"/>
    <w:rsid w:val="00EF09D6"/>
    <w:rsid w:val="00EF1D5C"/>
    <w:rsid w:val="00EF5443"/>
    <w:rsid w:val="00F053CD"/>
    <w:rsid w:val="00F432D3"/>
    <w:rsid w:val="00F55284"/>
    <w:rsid w:val="00F63F07"/>
    <w:rsid w:val="00F65F7D"/>
    <w:rsid w:val="00F856B2"/>
    <w:rsid w:val="00FB35CB"/>
    <w:rsid w:val="00FB52C9"/>
    <w:rsid w:val="00FC09D1"/>
    <w:rsid w:val="00FF7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803"/>
    <w:pPr>
      <w:overflowPunct w:val="0"/>
      <w:autoSpaceDE w:val="0"/>
      <w:autoSpaceDN w:val="0"/>
      <w:adjustRightInd w:val="0"/>
      <w:textAlignment w:val="baseline"/>
    </w:pPr>
  </w:style>
  <w:style w:type="paragraph" w:styleId="Heading1">
    <w:name w:val="heading 1"/>
    <w:basedOn w:val="Normal"/>
    <w:next w:val="Normal"/>
    <w:qFormat/>
    <w:rsid w:val="00CA0803"/>
    <w:pPr>
      <w:keepNext/>
      <w:numPr>
        <w:numId w:val="3"/>
      </w:numPr>
      <w:spacing w:before="240" w:after="60"/>
      <w:outlineLvl w:val="0"/>
    </w:pPr>
    <w:rPr>
      <w:rFonts w:ascii="Arial" w:hAnsi="Arial"/>
      <w:b/>
      <w:kern w:val="28"/>
      <w:sz w:val="28"/>
    </w:rPr>
  </w:style>
  <w:style w:type="paragraph" w:styleId="Heading2">
    <w:name w:val="heading 2"/>
    <w:basedOn w:val="Normal"/>
    <w:next w:val="Normal"/>
    <w:qFormat/>
    <w:rsid w:val="00CA0803"/>
    <w:pPr>
      <w:keepNext/>
      <w:jc w:val="both"/>
      <w:outlineLvl w:val="1"/>
    </w:pPr>
    <w:rPr>
      <w:b/>
      <w:color w:val="000000"/>
      <w:sz w:val="24"/>
    </w:rPr>
  </w:style>
  <w:style w:type="paragraph" w:styleId="Heading3">
    <w:name w:val="heading 3"/>
    <w:basedOn w:val="Normal"/>
    <w:next w:val="Normal"/>
    <w:qFormat/>
    <w:rsid w:val="00CA0803"/>
    <w:pPr>
      <w:keepNext/>
      <w:tabs>
        <w:tab w:val="left" w:pos="720"/>
        <w:tab w:val="left" w:pos="3240"/>
        <w:tab w:val="left" w:pos="6480"/>
      </w:tabs>
      <w:ind w:left="720" w:hanging="720"/>
      <w:outlineLvl w:val="2"/>
    </w:pPr>
    <w:rPr>
      <w:b/>
      <w:i/>
    </w:rPr>
  </w:style>
  <w:style w:type="paragraph" w:styleId="Heading4">
    <w:name w:val="heading 4"/>
    <w:basedOn w:val="Normal"/>
    <w:next w:val="Normal"/>
    <w:qFormat/>
    <w:rsid w:val="00CA0803"/>
    <w:pPr>
      <w:keepNext/>
      <w:tabs>
        <w:tab w:val="left" w:pos="360"/>
        <w:tab w:val="left" w:pos="720"/>
        <w:tab w:val="left" w:pos="1080"/>
      </w:tabs>
      <w:ind w:left="180"/>
      <w:outlineLvl w:val="3"/>
    </w:pPr>
    <w:rPr>
      <w:b/>
      <w:bCs/>
    </w:rPr>
  </w:style>
  <w:style w:type="paragraph" w:styleId="Heading5">
    <w:name w:val="heading 5"/>
    <w:basedOn w:val="Normal"/>
    <w:next w:val="Normal"/>
    <w:qFormat/>
    <w:rsid w:val="00CA0803"/>
    <w:pPr>
      <w:keepNext/>
      <w:outlineLvl w:val="4"/>
    </w:pPr>
    <w:rPr>
      <w:b/>
    </w:rPr>
  </w:style>
  <w:style w:type="paragraph" w:styleId="Heading6">
    <w:name w:val="heading 6"/>
    <w:basedOn w:val="Normal"/>
    <w:next w:val="Normal"/>
    <w:qFormat/>
    <w:rsid w:val="00CA0803"/>
    <w:pPr>
      <w:keepNext/>
      <w:tabs>
        <w:tab w:val="left" w:pos="360"/>
        <w:tab w:val="left" w:pos="720"/>
        <w:tab w:val="left" w:pos="1080"/>
      </w:tabs>
      <w:ind w:left="720" w:hanging="540"/>
      <w:outlineLvl w:val="5"/>
    </w:pPr>
    <w:rPr>
      <w:b/>
    </w:rPr>
  </w:style>
  <w:style w:type="paragraph" w:styleId="Heading7">
    <w:name w:val="heading 7"/>
    <w:basedOn w:val="Normal"/>
    <w:next w:val="Normal"/>
    <w:qFormat/>
    <w:rsid w:val="00CA0803"/>
    <w:pPr>
      <w:keepNext/>
      <w:tabs>
        <w:tab w:val="left" w:pos="360"/>
        <w:tab w:val="left" w:pos="720"/>
        <w:tab w:val="left" w:pos="1080"/>
        <w:tab w:val="right" w:pos="8820"/>
      </w:tabs>
      <w:ind w:left="180" w:hanging="180"/>
      <w:outlineLvl w:val="6"/>
    </w:pPr>
    <w:rPr>
      <w:b/>
    </w:rPr>
  </w:style>
  <w:style w:type="paragraph" w:styleId="Heading8">
    <w:name w:val="heading 8"/>
    <w:basedOn w:val="Normal"/>
    <w:next w:val="Normal"/>
    <w:qFormat/>
    <w:rsid w:val="00CA0803"/>
    <w:pPr>
      <w:keepNext/>
      <w:outlineLvl w:val="7"/>
    </w:pPr>
    <w:rPr>
      <w:b/>
      <w:bCs/>
      <w:i/>
      <w:iCs/>
    </w:rPr>
  </w:style>
  <w:style w:type="paragraph" w:styleId="Heading9">
    <w:name w:val="heading 9"/>
    <w:basedOn w:val="Normal"/>
    <w:next w:val="Normal"/>
    <w:qFormat/>
    <w:rsid w:val="00CA0803"/>
    <w:pPr>
      <w:keepNext/>
      <w:tabs>
        <w:tab w:val="left" w:pos="360"/>
      </w:tabs>
      <w:jc w:val="both"/>
      <w:outlineLvl w:val="8"/>
    </w:pPr>
    <w:rPr>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CA0803"/>
  </w:style>
  <w:style w:type="paragraph" w:styleId="Header">
    <w:name w:val="header"/>
    <w:basedOn w:val="Normal"/>
    <w:semiHidden/>
    <w:rsid w:val="00CA0803"/>
    <w:pPr>
      <w:tabs>
        <w:tab w:val="center" w:pos="4320"/>
        <w:tab w:val="right" w:pos="8640"/>
      </w:tabs>
    </w:pPr>
  </w:style>
  <w:style w:type="paragraph" w:styleId="Footer">
    <w:name w:val="footer"/>
    <w:basedOn w:val="Normal"/>
    <w:semiHidden/>
    <w:rsid w:val="00CA0803"/>
    <w:pPr>
      <w:tabs>
        <w:tab w:val="center" w:pos="4320"/>
        <w:tab w:val="right" w:pos="8640"/>
      </w:tabs>
    </w:pPr>
  </w:style>
  <w:style w:type="paragraph" w:styleId="BodyTextIndent">
    <w:name w:val="Body Text Indent"/>
    <w:basedOn w:val="Normal"/>
    <w:semiHidden/>
    <w:rsid w:val="00CA0803"/>
    <w:pPr>
      <w:ind w:left="720"/>
    </w:pPr>
  </w:style>
  <w:style w:type="paragraph" w:styleId="BodyTextIndent2">
    <w:name w:val="Body Text Indent 2"/>
    <w:basedOn w:val="Normal"/>
    <w:semiHidden/>
    <w:rsid w:val="00CA0803"/>
    <w:pPr>
      <w:ind w:firstLine="360"/>
    </w:pPr>
  </w:style>
  <w:style w:type="character" w:styleId="Hyperlink">
    <w:name w:val="Hyperlink"/>
    <w:basedOn w:val="DefaultParagraphFont"/>
    <w:uiPriority w:val="99"/>
    <w:rsid w:val="00CA0803"/>
    <w:rPr>
      <w:color w:val="0000FF"/>
      <w:u w:val="single"/>
    </w:rPr>
  </w:style>
  <w:style w:type="paragraph" w:styleId="BodyTextIndent3">
    <w:name w:val="Body Text Indent 3"/>
    <w:basedOn w:val="Normal"/>
    <w:semiHidden/>
    <w:rsid w:val="00CA0803"/>
    <w:pPr>
      <w:ind w:right="-90" w:firstLine="360"/>
      <w:jc w:val="both"/>
    </w:pPr>
  </w:style>
  <w:style w:type="paragraph" w:customStyle="1" w:styleId="ChapterTitle">
    <w:name w:val="Chapter Title"/>
    <w:basedOn w:val="Heading1"/>
    <w:rsid w:val="00CA0803"/>
    <w:pPr>
      <w:tabs>
        <w:tab w:val="num" w:pos="1440"/>
      </w:tabs>
      <w:ind w:hanging="792"/>
    </w:pPr>
  </w:style>
  <w:style w:type="paragraph" w:customStyle="1" w:styleId="Mainnumberedlistdiscquestions">
    <w:name w:val="Main numbered list (disc. questions)"/>
    <w:basedOn w:val="Normal"/>
    <w:rsid w:val="00CA0803"/>
    <w:pPr>
      <w:numPr>
        <w:numId w:val="2"/>
      </w:numPr>
    </w:pPr>
  </w:style>
  <w:style w:type="paragraph" w:customStyle="1" w:styleId="Readingchapterheading">
    <w:name w:val="Reading chapter heading"/>
    <w:basedOn w:val="Normal"/>
    <w:rsid w:val="00CA0803"/>
    <w:pPr>
      <w:tabs>
        <w:tab w:val="left" w:pos="360"/>
        <w:tab w:val="left" w:pos="720"/>
        <w:tab w:val="left" w:pos="1080"/>
        <w:tab w:val="right" w:pos="8820"/>
      </w:tabs>
    </w:pPr>
    <w:rPr>
      <w:b/>
    </w:rPr>
  </w:style>
  <w:style w:type="paragraph" w:customStyle="1" w:styleId="Readingchapterparagraph">
    <w:name w:val="Reading chapter paragraph"/>
    <w:basedOn w:val="Normal"/>
    <w:rsid w:val="00CA0803"/>
    <w:pPr>
      <w:tabs>
        <w:tab w:val="left" w:pos="1080"/>
        <w:tab w:val="right" w:pos="8820"/>
      </w:tabs>
      <w:ind w:firstLine="180"/>
    </w:pPr>
  </w:style>
  <w:style w:type="paragraph" w:customStyle="1" w:styleId="Mainbulletlist">
    <w:name w:val="Main bullet list"/>
    <w:basedOn w:val="Normal"/>
    <w:rsid w:val="00CA0803"/>
  </w:style>
  <w:style w:type="paragraph" w:customStyle="1" w:styleId="Readingsectionheading">
    <w:name w:val="Reading section heading"/>
    <w:basedOn w:val="Normal"/>
    <w:rsid w:val="00CA0803"/>
    <w:pPr>
      <w:tabs>
        <w:tab w:val="left" w:pos="360"/>
        <w:tab w:val="left" w:pos="720"/>
        <w:tab w:val="left" w:pos="1080"/>
        <w:tab w:val="right" w:pos="8820"/>
      </w:tabs>
      <w:ind w:left="180"/>
    </w:pPr>
    <w:rPr>
      <w:b/>
    </w:rPr>
  </w:style>
  <w:style w:type="paragraph" w:customStyle="1" w:styleId="Vocabularylist">
    <w:name w:val="Vocabulary list"/>
    <w:basedOn w:val="Normal"/>
    <w:rsid w:val="00CA0803"/>
    <w:pPr>
      <w:ind w:left="360" w:right="-360"/>
    </w:pPr>
    <w:rPr>
      <w:b/>
      <w:i/>
    </w:rPr>
  </w:style>
  <w:style w:type="paragraph" w:customStyle="1" w:styleId="Mainheading">
    <w:name w:val="Main heading"/>
    <w:basedOn w:val="Normal"/>
    <w:rsid w:val="00CA0803"/>
    <w:pPr>
      <w:ind w:left="180" w:hanging="180"/>
      <w:jc w:val="both"/>
    </w:pPr>
    <w:rPr>
      <w:b/>
      <w:sz w:val="24"/>
    </w:rPr>
  </w:style>
  <w:style w:type="paragraph" w:customStyle="1" w:styleId="Mainparagraph">
    <w:name w:val="Main paragraph"/>
    <w:basedOn w:val="Normal"/>
    <w:rsid w:val="00CA0803"/>
    <w:pPr>
      <w:ind w:firstLine="360"/>
      <w:jc w:val="both"/>
    </w:pPr>
  </w:style>
  <w:style w:type="paragraph" w:customStyle="1" w:styleId="Referencesmainheader">
    <w:name w:val="References main header"/>
    <w:basedOn w:val="Normal"/>
    <w:rsid w:val="00CA0803"/>
    <w:pPr>
      <w:jc w:val="both"/>
    </w:pPr>
    <w:rPr>
      <w:b/>
      <w:color w:val="000000"/>
      <w:sz w:val="24"/>
    </w:rPr>
  </w:style>
  <w:style w:type="paragraph" w:customStyle="1" w:styleId="Referencessubheader">
    <w:name w:val="References sub header"/>
    <w:basedOn w:val="Normal"/>
    <w:rsid w:val="00CA0803"/>
    <w:pPr>
      <w:tabs>
        <w:tab w:val="left" w:pos="360"/>
      </w:tabs>
      <w:jc w:val="both"/>
    </w:pPr>
    <w:rPr>
      <w:b/>
      <w:i/>
      <w:color w:val="000000"/>
    </w:rPr>
  </w:style>
  <w:style w:type="paragraph" w:customStyle="1" w:styleId="Referencessubheadernumberlist">
    <w:name w:val="References sub header number list"/>
    <w:basedOn w:val="Normal"/>
    <w:rsid w:val="00CA0803"/>
    <w:pPr>
      <w:numPr>
        <w:numId w:val="1"/>
      </w:numPr>
      <w:tabs>
        <w:tab w:val="left" w:pos="540"/>
      </w:tabs>
      <w:jc w:val="both"/>
    </w:pPr>
    <w:rPr>
      <w:color w:val="000000"/>
    </w:rPr>
  </w:style>
  <w:style w:type="paragraph" w:customStyle="1" w:styleId="Subparagraph">
    <w:name w:val="Sub paragraph"/>
    <w:basedOn w:val="Normal"/>
    <w:rsid w:val="00CA0803"/>
    <w:pPr>
      <w:tabs>
        <w:tab w:val="left" w:pos="450"/>
      </w:tabs>
      <w:ind w:left="270" w:right="-36" w:firstLine="270"/>
      <w:jc w:val="both"/>
    </w:pPr>
  </w:style>
  <w:style w:type="paragraph" w:customStyle="1" w:styleId="Subheading">
    <w:name w:val="Sub heading"/>
    <w:basedOn w:val="Normal"/>
    <w:rsid w:val="00CA0803"/>
    <w:pPr>
      <w:ind w:left="360" w:hanging="90"/>
    </w:pPr>
    <w:rPr>
      <w:b/>
    </w:rPr>
  </w:style>
  <w:style w:type="paragraph" w:customStyle="1" w:styleId="Subbulletlist">
    <w:name w:val="Sub bullet list"/>
    <w:basedOn w:val="Normal"/>
    <w:rsid w:val="00CA0803"/>
    <w:pPr>
      <w:numPr>
        <w:numId w:val="4"/>
      </w:numPr>
      <w:tabs>
        <w:tab w:val="left" w:pos="450"/>
      </w:tabs>
      <w:ind w:right="-342"/>
    </w:pPr>
  </w:style>
  <w:style w:type="paragraph" w:customStyle="1" w:styleId="AppendixHeading">
    <w:name w:val="Appendix Heading"/>
    <w:basedOn w:val="ChapterTitle"/>
    <w:rsid w:val="00CA08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ll\Application%20Data\Microsoft\Templates\653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CFD3B-F447-40CE-9046-218B4D0D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653b.dot</Template>
  <TotalTime>12</TotalTime>
  <Pages>2</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Part 1 no mini mill scan to save space</vt:lpstr>
    </vt:vector>
  </TitlesOfParts>
  <Company>Hewlett-Packard</Company>
  <LinksUpToDate>false</LinksUpToDate>
  <CharactersWithSpaces>11244</CharactersWithSpaces>
  <SharedDoc>false</SharedDoc>
  <HLinks>
    <vt:vector size="6" baseType="variant">
      <vt:variant>
        <vt:i4>6225986</vt:i4>
      </vt:variant>
      <vt:variant>
        <vt:i4>0</vt:i4>
      </vt:variant>
      <vt:variant>
        <vt:i4>0</vt:i4>
      </vt:variant>
      <vt:variant>
        <vt:i4>5</vt:i4>
      </vt:variant>
      <vt:variant>
        <vt:lpwstr>http://www.robotics.org/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no mini mill scan to save space</dc:title>
  <dc:creator>William B. Fagerstrom</dc:creator>
  <cp:lastModifiedBy>wbf</cp:lastModifiedBy>
  <cp:revision>5</cp:revision>
  <cp:lastPrinted>2010-08-24T00:01:00Z</cp:lastPrinted>
  <dcterms:created xsi:type="dcterms:W3CDTF">2019-08-06T13:25:00Z</dcterms:created>
  <dcterms:modified xsi:type="dcterms:W3CDTF">2019-08-24T17:10:00Z</dcterms:modified>
</cp:coreProperties>
</file>